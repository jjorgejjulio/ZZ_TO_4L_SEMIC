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FB2" w:rsidRPr="008F7FB2" w:rsidRDefault="0047651F" w:rsidP="00853BCA">
      <w:pPr>
        <w:jc w:val="center"/>
        <w:rPr>
          <w:rFonts w:ascii="Arial Narrow" w:hAnsi="Arial Narrow"/>
          <w:b/>
          <w:caps/>
          <w:color w:val="002060"/>
          <w:sz w:val="32"/>
          <w:szCs w:val="32"/>
        </w:rPr>
      </w:pPr>
      <w:r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Atividades Executadas </w:t>
      </w:r>
      <w:r w:rsidR="001E0635" w:rsidRPr="008F7FB2">
        <w:rPr>
          <w:rFonts w:ascii="Arial Narrow" w:hAnsi="Arial Narrow"/>
          <w:b/>
          <w:caps/>
          <w:color w:val="002060"/>
          <w:sz w:val="32"/>
          <w:szCs w:val="32"/>
        </w:rPr>
        <w:t>pelo</w:t>
      </w:r>
      <w:r w:rsidR="00827F63" w:rsidRPr="008F7FB2">
        <w:rPr>
          <w:rFonts w:ascii="Arial Narrow" w:hAnsi="Arial Narrow"/>
          <w:b/>
          <w:caps/>
          <w:color w:val="002060"/>
          <w:sz w:val="32"/>
          <w:szCs w:val="32"/>
        </w:rPr>
        <w:t>(A)</w:t>
      </w:r>
      <w:r w:rsidR="001E0635"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Bolsista</w:t>
      </w:r>
      <w:r w:rsidR="0094761A"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</w:t>
      </w:r>
      <w:r w:rsidR="00A24E7A" w:rsidRPr="008F7FB2">
        <w:rPr>
          <w:rFonts w:ascii="Arial Narrow" w:hAnsi="Arial Narrow"/>
          <w:b/>
          <w:caps/>
          <w:color w:val="002060"/>
          <w:sz w:val="32"/>
          <w:szCs w:val="32"/>
        </w:rPr>
        <w:t>/ Voluntário</w:t>
      </w:r>
      <w:r w:rsidR="00827F63"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(A) </w:t>
      </w:r>
      <w:r w:rsidR="0089313C" w:rsidRPr="008F7FB2">
        <w:rPr>
          <w:rFonts w:ascii="Arial Narrow" w:hAnsi="Arial Narrow"/>
          <w:b/>
          <w:caps/>
          <w:color w:val="002060"/>
          <w:sz w:val="32"/>
          <w:szCs w:val="32"/>
        </w:rPr>
        <w:t>/</w:t>
      </w:r>
      <w:r w:rsidR="00827F63"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</w:t>
      </w:r>
      <w:r w:rsidR="0089313C" w:rsidRPr="008F7FB2">
        <w:rPr>
          <w:rFonts w:ascii="Arial Narrow" w:hAnsi="Arial Narrow"/>
          <w:b/>
          <w:caps/>
          <w:color w:val="002060"/>
          <w:sz w:val="32"/>
          <w:szCs w:val="32"/>
        </w:rPr>
        <w:t>outros</w:t>
      </w:r>
      <w:r w:rsidR="008F7FB2"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</w:t>
      </w:r>
    </w:p>
    <w:p w:rsidR="008F7FB2" w:rsidRPr="008F7FB2" w:rsidRDefault="008F7FB2" w:rsidP="00853BCA">
      <w:pPr>
        <w:jc w:val="center"/>
        <w:rPr>
          <w:rFonts w:ascii="Arial Narrow" w:hAnsi="Arial Narrow"/>
          <w:b/>
          <w:caps/>
          <w:color w:val="002060"/>
          <w:sz w:val="32"/>
          <w:szCs w:val="32"/>
        </w:rPr>
      </w:pPr>
      <w:r w:rsidRPr="008F7FB2">
        <w:rPr>
          <w:rFonts w:ascii="Arial Narrow" w:hAnsi="Arial Narrow"/>
          <w:b/>
          <w:caps/>
          <w:color w:val="002060"/>
          <w:sz w:val="32"/>
          <w:szCs w:val="32"/>
        </w:rPr>
        <w:t>NO PERÍODO DE AGOSTO DE 20</w:t>
      </w:r>
      <w:r w:rsidR="00F360A2">
        <w:rPr>
          <w:rFonts w:ascii="Arial Narrow" w:hAnsi="Arial Narrow"/>
          <w:b/>
          <w:caps/>
          <w:color w:val="002060"/>
          <w:sz w:val="32"/>
          <w:szCs w:val="32"/>
        </w:rPr>
        <w:t>2</w:t>
      </w:r>
      <w:r w:rsidR="001D690D">
        <w:rPr>
          <w:rFonts w:ascii="Arial Narrow" w:hAnsi="Arial Narrow"/>
          <w:b/>
          <w:caps/>
          <w:color w:val="002060"/>
          <w:sz w:val="32"/>
          <w:szCs w:val="32"/>
        </w:rPr>
        <w:t>3</w:t>
      </w:r>
      <w:r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A </w:t>
      </w:r>
      <w:r w:rsidR="001D690D">
        <w:rPr>
          <w:rFonts w:ascii="Arial Narrow" w:hAnsi="Arial Narrow"/>
          <w:b/>
          <w:caps/>
          <w:color w:val="002060"/>
          <w:sz w:val="32"/>
          <w:szCs w:val="32"/>
        </w:rPr>
        <w:t>JUNHO DE</w:t>
      </w:r>
      <w:r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202</w:t>
      </w:r>
      <w:r w:rsidR="001D690D">
        <w:rPr>
          <w:rFonts w:ascii="Arial Narrow" w:hAnsi="Arial Narrow"/>
          <w:b/>
          <w:caps/>
          <w:color w:val="002060"/>
          <w:sz w:val="32"/>
          <w:szCs w:val="32"/>
        </w:rPr>
        <w:t>3</w:t>
      </w:r>
      <w:r w:rsidRPr="008F7FB2">
        <w:rPr>
          <w:rFonts w:ascii="Arial Narrow" w:hAnsi="Arial Narrow"/>
          <w:b/>
          <w:caps/>
          <w:color w:val="002060"/>
          <w:sz w:val="32"/>
          <w:szCs w:val="32"/>
        </w:rPr>
        <w:t xml:space="preserve"> </w:t>
      </w:r>
    </w:p>
    <w:p w:rsidR="0047651F" w:rsidRPr="008F7FB2" w:rsidRDefault="00D52AC5" w:rsidP="00853BCA">
      <w:pPr>
        <w:jc w:val="center"/>
        <w:rPr>
          <w:rFonts w:ascii="Arial Narrow" w:hAnsi="Arial Narrow"/>
          <w:b/>
          <w:caps/>
          <w:color w:val="002060"/>
          <w:sz w:val="32"/>
          <w:szCs w:val="32"/>
        </w:rPr>
      </w:pPr>
      <w:r>
        <w:rPr>
          <w:rFonts w:ascii="Arial Narrow" w:hAnsi="Arial Narrow"/>
          <w:b/>
          <w:caps/>
          <w:color w:val="002060"/>
          <w:sz w:val="32"/>
          <w:szCs w:val="32"/>
        </w:rPr>
        <w:t xml:space="preserve"> </w:t>
      </w:r>
      <w:r w:rsidR="00B63FA9">
        <w:rPr>
          <w:rFonts w:ascii="Arial Narrow" w:hAnsi="Arial Narrow"/>
          <w:b/>
          <w:caps/>
          <w:color w:val="002060"/>
          <w:sz w:val="32"/>
          <w:szCs w:val="32"/>
        </w:rPr>
        <w:t xml:space="preserve">- </w:t>
      </w:r>
      <w:r w:rsidR="008F7FB2" w:rsidRPr="008F7FB2">
        <w:rPr>
          <w:rFonts w:ascii="Arial Narrow" w:hAnsi="Arial Narrow"/>
          <w:b/>
          <w:caps/>
          <w:color w:val="002060"/>
          <w:sz w:val="32"/>
          <w:szCs w:val="32"/>
        </w:rPr>
        <w:t>COTA 20</w:t>
      </w:r>
      <w:r w:rsidR="00F360A2">
        <w:rPr>
          <w:rFonts w:ascii="Arial Narrow" w:hAnsi="Arial Narrow"/>
          <w:b/>
          <w:caps/>
          <w:color w:val="002060"/>
          <w:sz w:val="32"/>
          <w:szCs w:val="32"/>
        </w:rPr>
        <w:t>2</w:t>
      </w:r>
      <w:r w:rsidR="001D690D">
        <w:rPr>
          <w:rFonts w:ascii="Arial Narrow" w:hAnsi="Arial Narrow"/>
          <w:b/>
          <w:caps/>
          <w:color w:val="002060"/>
          <w:sz w:val="32"/>
          <w:szCs w:val="32"/>
        </w:rPr>
        <w:t>2</w:t>
      </w:r>
      <w:r>
        <w:rPr>
          <w:rFonts w:ascii="Arial Narrow" w:hAnsi="Arial Narrow"/>
          <w:b/>
          <w:caps/>
          <w:color w:val="002060"/>
          <w:sz w:val="32"/>
          <w:szCs w:val="32"/>
        </w:rPr>
        <w:t xml:space="preserve"> -</w:t>
      </w:r>
    </w:p>
    <w:p w:rsidR="0047651F" w:rsidRPr="002C0093" w:rsidRDefault="0047651F" w:rsidP="00853BCA">
      <w:pPr>
        <w:jc w:val="both"/>
        <w:rPr>
          <w:rFonts w:ascii="Arial Narrow" w:hAnsi="Arial Narrow"/>
          <w:caps/>
        </w:rPr>
      </w:pPr>
    </w:p>
    <w:p w:rsidR="001E0635" w:rsidRPr="00827F63" w:rsidRDefault="001E0635" w:rsidP="00853BCA">
      <w:pPr>
        <w:pBdr>
          <w:bottom w:val="single" w:sz="12" w:space="1" w:color="auto"/>
        </w:pBdr>
        <w:jc w:val="both"/>
        <w:rPr>
          <w:rFonts w:ascii="Arial Narrow" w:hAnsi="Arial Narrow"/>
          <w:b/>
          <w:caps/>
          <w:sz w:val="32"/>
          <w:szCs w:val="32"/>
        </w:rPr>
      </w:pPr>
      <w:r w:rsidRPr="00827F63">
        <w:rPr>
          <w:rFonts w:ascii="Arial Narrow" w:hAnsi="Arial Narrow"/>
          <w:b/>
          <w:caps/>
          <w:sz w:val="32"/>
          <w:szCs w:val="32"/>
        </w:rPr>
        <w:t>Dados de Identificação</w:t>
      </w:r>
    </w:p>
    <w:p w:rsidR="0077219B" w:rsidRPr="002C0093" w:rsidRDefault="0077219B" w:rsidP="00853BCA">
      <w:pPr>
        <w:jc w:val="both"/>
        <w:rPr>
          <w:rFonts w:ascii="Arial Narrow" w:hAnsi="Arial Narrow"/>
          <w:b/>
        </w:rPr>
      </w:pPr>
    </w:p>
    <w:p w:rsidR="0008531E" w:rsidRDefault="00D443C0" w:rsidP="00767CFB">
      <w:pPr>
        <w:spacing w:line="264" w:lineRule="auto"/>
        <w:jc w:val="both"/>
        <w:rPr>
          <w:rFonts w:ascii="Arial Narrow" w:hAnsi="Arial Narrow"/>
          <w:b/>
          <w:color w:val="002060"/>
        </w:rPr>
      </w:pPr>
      <w:r w:rsidRPr="00D443C0">
        <w:rPr>
          <w:rFonts w:ascii="Arial Narrow" w:hAnsi="Arial Narrow"/>
          <w:b/>
          <w:color w:val="002060"/>
        </w:rPr>
        <w:t xml:space="preserve">I - </w:t>
      </w:r>
      <w:r w:rsidR="00827F63" w:rsidRPr="00D443C0">
        <w:rPr>
          <w:rFonts w:ascii="Arial Narrow" w:hAnsi="Arial Narrow"/>
          <w:b/>
          <w:color w:val="002060"/>
        </w:rPr>
        <w:t>DO(A) ALUNO(A)</w:t>
      </w:r>
      <w:r w:rsidR="00AD7F7A" w:rsidRPr="00D443C0">
        <w:rPr>
          <w:rFonts w:ascii="Arial Narrow" w:hAnsi="Arial Narrow"/>
          <w:b/>
          <w:color w:val="00206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8010"/>
      </w:tblGrid>
      <w:tr w:rsidR="00F97699" w:rsidRPr="00794A7A" w:rsidTr="00794A7A">
        <w:tc>
          <w:tcPr>
            <w:tcW w:w="253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EB497C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1 - </w:t>
            </w:r>
            <w:r w:rsidR="00EB497C" w:rsidRPr="00794A7A">
              <w:rPr>
                <w:rFonts w:ascii="Arial Narrow" w:hAnsi="Arial Narrow"/>
              </w:rPr>
              <w:t xml:space="preserve">Nome do(a) Aluno(a): </w:t>
            </w:r>
          </w:p>
        </w:tc>
        <w:tc>
          <w:tcPr>
            <w:tcW w:w="81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EB497C" w:rsidRPr="00794A7A" w:rsidRDefault="000F67E7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Jorge Júlio Barreiros Venuto de Siqueira </w:t>
            </w:r>
          </w:p>
        </w:tc>
      </w:tr>
    </w:tbl>
    <w:p w:rsidR="00EB497C" w:rsidRPr="00EB497C" w:rsidRDefault="00EB497C" w:rsidP="00EB497C">
      <w:pPr>
        <w:spacing w:before="120" w:line="264" w:lineRule="auto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1"/>
        <w:gridCol w:w="8011"/>
      </w:tblGrid>
      <w:tr w:rsidR="00F97699" w:rsidRPr="00794A7A" w:rsidTr="00794A7A">
        <w:tc>
          <w:tcPr>
            <w:tcW w:w="253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EB497C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2</w:t>
            </w:r>
            <w:r w:rsidR="002A41F7" w:rsidRPr="00794A7A">
              <w:rPr>
                <w:rFonts w:ascii="Arial Narrow" w:hAnsi="Arial Narrow"/>
              </w:rPr>
              <w:t xml:space="preserve"> </w:t>
            </w:r>
            <w:r w:rsidRPr="00794A7A">
              <w:rPr>
                <w:rFonts w:ascii="Arial Narrow" w:hAnsi="Arial Narrow"/>
              </w:rPr>
              <w:t xml:space="preserve">- </w:t>
            </w:r>
            <w:r w:rsidR="00EB497C" w:rsidRPr="00794A7A">
              <w:rPr>
                <w:rFonts w:ascii="Arial Narrow" w:hAnsi="Arial Narrow"/>
              </w:rPr>
              <w:t xml:space="preserve">Matrícula UERJ: </w:t>
            </w:r>
          </w:p>
        </w:tc>
        <w:tc>
          <w:tcPr>
            <w:tcW w:w="81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EB497C" w:rsidRPr="00794A7A" w:rsidRDefault="000F67E7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202110076111</w:t>
            </w:r>
          </w:p>
        </w:tc>
      </w:tr>
    </w:tbl>
    <w:p w:rsidR="00652181" w:rsidRDefault="00652181" w:rsidP="00652181">
      <w:pPr>
        <w:spacing w:before="120" w:line="264" w:lineRule="auto"/>
        <w:jc w:val="both"/>
        <w:rPr>
          <w:rFonts w:ascii="Arial" w:hAnsi="Arial" w:cs="Arial"/>
          <w:b/>
          <w:bCs/>
          <w:color w:val="00206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4"/>
        <w:gridCol w:w="6148"/>
      </w:tblGrid>
      <w:tr w:rsidR="00F97699" w:rsidRPr="00794A7A" w:rsidTr="00794A7A">
        <w:trPr>
          <w:trHeight w:val="458"/>
        </w:trPr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69595D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3 - </w:t>
            </w:r>
            <w:r w:rsidR="0069595D" w:rsidRPr="00794A7A">
              <w:rPr>
                <w:rFonts w:ascii="Arial Narrow" w:hAnsi="Arial Narrow"/>
              </w:rPr>
              <w:t xml:space="preserve">Nome do Curso de Graduação (se for aluno do </w:t>
            </w:r>
            <w:proofErr w:type="spellStart"/>
            <w:r w:rsidR="0069595D" w:rsidRPr="00794A7A">
              <w:rPr>
                <w:rFonts w:ascii="Arial Narrow" w:hAnsi="Arial Narrow"/>
              </w:rPr>
              <w:t>CAp</w:t>
            </w:r>
            <w:proofErr w:type="spellEnd"/>
            <w:r w:rsidR="0069595D" w:rsidRPr="00794A7A">
              <w:rPr>
                <w:rFonts w:ascii="Arial Narrow" w:hAnsi="Arial Narrow"/>
              </w:rPr>
              <w:t xml:space="preserve">-UERJ, indicar o nível de ensino): </w:t>
            </w:r>
          </w:p>
        </w:tc>
        <w:tc>
          <w:tcPr>
            <w:tcW w:w="62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69595D" w:rsidRPr="00794A7A" w:rsidRDefault="00EB31EC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Física</w:t>
            </w:r>
          </w:p>
        </w:tc>
      </w:tr>
    </w:tbl>
    <w:p w:rsidR="0069595D" w:rsidRDefault="0069595D" w:rsidP="00652181">
      <w:pPr>
        <w:spacing w:before="120" w:line="264" w:lineRule="auto"/>
        <w:jc w:val="both"/>
        <w:rPr>
          <w:rFonts w:ascii="Arial" w:hAnsi="Arial" w:cs="Arial"/>
          <w:b/>
          <w:bCs/>
          <w:color w:val="00206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7"/>
        <w:gridCol w:w="6145"/>
      </w:tblGrid>
      <w:tr w:rsidR="00F97699" w:rsidRPr="00794A7A" w:rsidTr="00794A7A">
        <w:trPr>
          <w:trHeight w:val="458"/>
        </w:trPr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69595D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4 - </w:t>
            </w:r>
            <w:r w:rsidR="0069595D" w:rsidRPr="00794A7A">
              <w:rPr>
                <w:rFonts w:ascii="Arial Narrow" w:hAnsi="Arial Narrow"/>
              </w:rPr>
              <w:t xml:space="preserve">Se for externo, informar </w:t>
            </w:r>
            <w:r w:rsidR="004A02AF" w:rsidRPr="00794A7A">
              <w:rPr>
                <w:rFonts w:ascii="Arial Narrow" w:hAnsi="Arial Narrow"/>
              </w:rPr>
              <w:t>C</w:t>
            </w:r>
            <w:r w:rsidR="0069595D" w:rsidRPr="00794A7A">
              <w:rPr>
                <w:rFonts w:ascii="Arial Narrow" w:hAnsi="Arial Narrow"/>
              </w:rPr>
              <w:t xml:space="preserve">urso e </w:t>
            </w:r>
            <w:r w:rsidR="004A02AF" w:rsidRPr="00794A7A">
              <w:rPr>
                <w:rFonts w:ascii="Arial Narrow" w:hAnsi="Arial Narrow"/>
              </w:rPr>
              <w:t>I</w:t>
            </w:r>
            <w:r w:rsidR="0069595D" w:rsidRPr="00794A7A">
              <w:rPr>
                <w:rFonts w:ascii="Arial Narrow" w:hAnsi="Arial Narrow"/>
              </w:rPr>
              <w:t xml:space="preserve">nstituição: </w:t>
            </w:r>
          </w:p>
        </w:tc>
        <w:tc>
          <w:tcPr>
            <w:tcW w:w="62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69595D" w:rsidRPr="00794A7A" w:rsidRDefault="0069595D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69595D" w:rsidRPr="0009261C" w:rsidRDefault="00673D58" w:rsidP="0009261C">
      <w:pPr>
        <w:spacing w:line="264" w:lineRule="auto"/>
        <w:ind w:right="897"/>
        <w:jc w:val="both"/>
        <w:rPr>
          <w:rFonts w:ascii="Arial" w:hAnsi="Arial" w:cs="Arial"/>
          <w:b/>
          <w:color w:val="002060"/>
        </w:rPr>
      </w:pPr>
      <w:r w:rsidRPr="00187E92">
        <w:rPr>
          <w:rFonts w:ascii="Arial Narrow" w:hAnsi="Arial Narrow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8"/>
        <w:gridCol w:w="1524"/>
      </w:tblGrid>
      <w:tr w:rsidR="00F97699" w:rsidRPr="00794A7A" w:rsidTr="00794A7A">
        <w:trPr>
          <w:trHeight w:val="458"/>
        </w:trPr>
        <w:tc>
          <w:tcPr>
            <w:tcW w:w="919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69595D" w:rsidRPr="00794A7A" w:rsidRDefault="00D443C0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5 - </w:t>
            </w:r>
            <w:r w:rsidR="0069595D" w:rsidRPr="00794A7A">
              <w:rPr>
                <w:rFonts w:ascii="Arial Narrow" w:hAnsi="Arial Narrow"/>
              </w:rPr>
              <w:t xml:space="preserve">Tempo de permanência do aluno </w:t>
            </w:r>
            <w:r w:rsidR="0069595D" w:rsidRPr="00794A7A">
              <w:rPr>
                <w:rFonts w:ascii="Arial Narrow" w:hAnsi="Arial Narrow"/>
                <w:u w:val="single"/>
              </w:rPr>
              <w:t>NO PROJETO</w:t>
            </w:r>
            <w:r w:rsidR="0069595D" w:rsidRPr="00794A7A">
              <w:rPr>
                <w:rFonts w:ascii="Arial Narrow" w:hAnsi="Arial Narrow"/>
              </w:rPr>
              <w:t xml:space="preserve"> (formato da data a ser preenchida: </w:t>
            </w:r>
            <w:proofErr w:type="spellStart"/>
            <w:r w:rsidR="0069595D" w:rsidRPr="00794A7A">
              <w:rPr>
                <w:rFonts w:ascii="Arial Narrow" w:hAnsi="Arial Narrow"/>
              </w:rPr>
              <w:t>dd</w:t>
            </w:r>
            <w:proofErr w:type="spellEnd"/>
            <w:r w:rsidR="0069595D" w:rsidRPr="00794A7A">
              <w:rPr>
                <w:rFonts w:ascii="Arial Narrow" w:hAnsi="Arial Narrow"/>
              </w:rPr>
              <w:t>/mm/</w:t>
            </w:r>
            <w:proofErr w:type="spellStart"/>
            <w:r w:rsidR="0069595D" w:rsidRPr="00794A7A">
              <w:rPr>
                <w:rFonts w:ascii="Arial Narrow" w:hAnsi="Arial Narrow"/>
              </w:rPr>
              <w:t>aa</w:t>
            </w:r>
            <w:r w:rsidR="00471CD1" w:rsidRPr="00794A7A">
              <w:rPr>
                <w:rFonts w:ascii="Arial Narrow" w:hAnsi="Arial Narrow"/>
              </w:rPr>
              <w:t>aa</w:t>
            </w:r>
            <w:proofErr w:type="spellEnd"/>
            <w:r w:rsidR="0069595D" w:rsidRPr="00794A7A">
              <w:rPr>
                <w:rFonts w:ascii="Arial Narrow" w:hAnsi="Arial Narrow"/>
              </w:rPr>
              <w:t>) :</w:t>
            </w:r>
          </w:p>
        </w:tc>
        <w:tc>
          <w:tcPr>
            <w:tcW w:w="15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69595D" w:rsidRPr="00794A7A" w:rsidRDefault="00430433" w:rsidP="00794A7A">
            <w:pPr>
              <w:spacing w:before="120"/>
              <w:jc w:val="both"/>
              <w:rPr>
                <w:rFonts w:ascii="Arial Narrow" w:hAnsi="Arial Narrow"/>
              </w:rPr>
            </w:pPr>
            <w:r>
              <w:t xml:space="preserve">01/11/2022  até </w:t>
            </w:r>
            <w:r w:rsidR="00854035">
              <w:t>31/03/2024</w:t>
            </w:r>
          </w:p>
        </w:tc>
      </w:tr>
    </w:tbl>
    <w:p w:rsidR="0069595D" w:rsidRPr="00471CD1" w:rsidRDefault="0069595D" w:rsidP="00471CD1">
      <w:pPr>
        <w:ind w:right="897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40"/>
      </w:tblGrid>
      <w:tr w:rsidR="00F97699" w:rsidRPr="00794A7A" w:rsidTr="00794A7A">
        <w:trPr>
          <w:trHeight w:val="458"/>
        </w:trPr>
        <w:tc>
          <w:tcPr>
            <w:tcW w:w="199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71CD1" w:rsidRPr="00794A7A" w:rsidRDefault="00471CD1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Número de meses: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71CD1" w:rsidRPr="00794A7A" w:rsidRDefault="00D8416A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</w:tr>
    </w:tbl>
    <w:p w:rsidR="0069595D" w:rsidRDefault="0069595D" w:rsidP="008F7FB2">
      <w:pPr>
        <w:spacing w:line="264" w:lineRule="auto"/>
        <w:ind w:left="630" w:right="897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2"/>
        <w:gridCol w:w="1700"/>
      </w:tblGrid>
      <w:tr w:rsidR="00F97699" w:rsidRPr="00794A7A" w:rsidTr="00794A7A">
        <w:trPr>
          <w:trHeight w:val="458"/>
        </w:trPr>
        <w:tc>
          <w:tcPr>
            <w:tcW w:w="901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71CD1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6 - </w:t>
            </w:r>
            <w:r w:rsidR="00471CD1" w:rsidRPr="00794A7A">
              <w:rPr>
                <w:rFonts w:ascii="Arial Narrow" w:hAnsi="Arial Narrow"/>
              </w:rPr>
              <w:t xml:space="preserve">Tempo de permanência do aluno </w:t>
            </w:r>
            <w:r w:rsidR="00471CD1" w:rsidRPr="00794A7A">
              <w:rPr>
                <w:rFonts w:ascii="Arial Narrow" w:hAnsi="Arial Narrow"/>
                <w:u w:val="single"/>
              </w:rPr>
              <w:t>NA BOLSA</w:t>
            </w:r>
            <w:r w:rsidR="00471CD1" w:rsidRPr="00794A7A">
              <w:rPr>
                <w:rFonts w:ascii="Arial Narrow" w:hAnsi="Arial Narrow"/>
              </w:rPr>
              <w:t xml:space="preserve"> (formato da data a ser preenchida: </w:t>
            </w:r>
            <w:proofErr w:type="spellStart"/>
            <w:r w:rsidR="00471CD1" w:rsidRPr="00794A7A">
              <w:rPr>
                <w:rFonts w:ascii="Arial Narrow" w:hAnsi="Arial Narrow"/>
              </w:rPr>
              <w:t>dd</w:t>
            </w:r>
            <w:proofErr w:type="spellEnd"/>
            <w:r w:rsidR="00471CD1" w:rsidRPr="00794A7A">
              <w:rPr>
                <w:rFonts w:ascii="Arial Narrow" w:hAnsi="Arial Narrow"/>
              </w:rPr>
              <w:t>/mm/</w:t>
            </w:r>
            <w:proofErr w:type="spellStart"/>
            <w:r w:rsidR="00471CD1" w:rsidRPr="00794A7A">
              <w:rPr>
                <w:rFonts w:ascii="Arial Narrow" w:hAnsi="Arial Narrow"/>
              </w:rPr>
              <w:t>aaaa</w:t>
            </w:r>
            <w:proofErr w:type="spellEnd"/>
            <w:r w:rsidR="00471CD1" w:rsidRPr="00794A7A">
              <w:rPr>
                <w:rFonts w:ascii="Arial Narrow" w:hAnsi="Arial Narrow"/>
              </w:rPr>
              <w:t>) :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71CD1" w:rsidRPr="00794A7A" w:rsidRDefault="00D8416A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>
              <w:t>01/11/2022  até 31/03/2024</w:t>
            </w:r>
          </w:p>
        </w:tc>
      </w:tr>
    </w:tbl>
    <w:p w:rsidR="00471CD1" w:rsidRPr="00471CD1" w:rsidRDefault="00471CD1" w:rsidP="00471CD1">
      <w:pPr>
        <w:spacing w:line="264" w:lineRule="auto"/>
        <w:ind w:left="630" w:right="897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40"/>
      </w:tblGrid>
      <w:tr w:rsidR="00F97699" w:rsidRPr="00794A7A" w:rsidTr="00794A7A">
        <w:trPr>
          <w:trHeight w:val="458"/>
        </w:trPr>
        <w:tc>
          <w:tcPr>
            <w:tcW w:w="199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71CD1" w:rsidRPr="00794A7A" w:rsidRDefault="00471CD1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Número de meses :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71CD1" w:rsidRPr="00794A7A" w:rsidRDefault="00D8416A" w:rsidP="00794A7A">
            <w:pPr>
              <w:spacing w:before="120" w:line="26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</w:tr>
    </w:tbl>
    <w:p w:rsidR="001C2017" w:rsidRDefault="001C2017" w:rsidP="00767CFB">
      <w:pPr>
        <w:spacing w:line="264" w:lineRule="auto"/>
        <w:jc w:val="both"/>
        <w:rPr>
          <w:rFonts w:ascii="Garamond" w:hAnsi="Garamond"/>
        </w:rPr>
      </w:pPr>
    </w:p>
    <w:p w:rsidR="0089313C" w:rsidRDefault="00D443C0" w:rsidP="00767CFB">
      <w:pPr>
        <w:spacing w:line="264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7 - </w:t>
      </w:r>
      <w:r w:rsidR="001E0635" w:rsidRPr="00187E92">
        <w:rPr>
          <w:rFonts w:ascii="Arial Narrow" w:hAnsi="Arial Narrow"/>
        </w:rPr>
        <w:t>Tipo de bolsa</w:t>
      </w:r>
      <w:r w:rsidR="00885BAA" w:rsidRPr="00187E92">
        <w:rPr>
          <w:rFonts w:ascii="Arial Narrow" w:hAnsi="Arial Narrow"/>
        </w:rPr>
        <w:t xml:space="preserve"> ou vínculo</w:t>
      </w:r>
      <w:r w:rsidR="00471CD1">
        <w:rPr>
          <w:rFonts w:ascii="Arial Narrow" w:hAnsi="Arial Narrow"/>
        </w:rPr>
        <w:t xml:space="preserve"> (marque com um X)</w:t>
      </w:r>
      <w:r w:rsidR="00F4062D" w:rsidRPr="00187E92">
        <w:rPr>
          <w:rFonts w:ascii="Arial Narrow" w:hAnsi="Arial Narrow"/>
        </w:rPr>
        <w:t>:</w:t>
      </w:r>
      <w:r w:rsidR="001E0635" w:rsidRPr="00187E92">
        <w:rPr>
          <w:rFonts w:ascii="Arial Narrow" w:hAnsi="Arial Narrow"/>
        </w:rPr>
        <w:t xml:space="preserve"> </w:t>
      </w:r>
    </w:p>
    <w:p w:rsidR="00F60BC1" w:rsidRDefault="00F60BC1" w:rsidP="00767CFB">
      <w:pPr>
        <w:spacing w:line="264" w:lineRule="auto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B4940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Programa Institucional de Bolsas de Iniciação Científica - Fomento UERJ (via Bradesco)</w:t>
            </w:r>
          </w:p>
        </w:tc>
      </w:tr>
      <w:tr w:rsidR="00FB4940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B4940" w:rsidRPr="00794A7A" w:rsidRDefault="00FB4940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4940" w:rsidRPr="00794A7A" w:rsidRDefault="00FB4940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Programa Institucional de Bolsas de Iniciação Científica - Fomento CNPq (via Banco do Brasil)</w:t>
            </w: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</w:rPr>
              <w:t>Programa Institucional de Bolsas</w:t>
            </w:r>
            <w:r w:rsidRPr="00794A7A">
              <w:rPr>
                <w:rFonts w:ascii="Arial Narrow" w:hAnsi="Arial Narrow"/>
                <w:bCs/>
              </w:rPr>
              <w:t xml:space="preserve"> de Iniciação em Desenvolvimento Tecnológico e Inovação (PIBITI</w:t>
            </w:r>
            <w:r w:rsidR="001B18CE">
              <w:rPr>
                <w:rFonts w:ascii="Arial Narrow" w:hAnsi="Arial Narrow"/>
                <w:bCs/>
              </w:rPr>
              <w:t>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Programa Institucional de Bolsas de Iniciação Científica - Ações Afirmativas CNPq</w:t>
            </w:r>
          </w:p>
        </w:tc>
      </w:tr>
      <w:tr w:rsidR="00F360A2" w:rsidRPr="00794A7A" w:rsidTr="00D159DC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60A2" w:rsidRPr="00794A7A" w:rsidRDefault="00F360A2" w:rsidP="00D159DC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60A2" w:rsidRPr="00794A7A" w:rsidRDefault="00F360A2" w:rsidP="00D159DC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Programa Institucional de Bolsas de Iniciação Científica - Voluntário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Programa Institucional de Bolsas de Iniciação em Desen. Tec. e Inovação (PIBITI) - Voluntário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Programa Institucional de Bolsas de Iniciação Científica Júnior - Fomento UERJ (via Bradesco)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Programa Institucional de Bolsas de Iniciação Científica Júnior - Fomento CNPq (via Banco do Brasil)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Programa Institucional de Bolsas de Iniciação Científica Júnior - Voluntário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</w:rPr>
              <w:t>Bolsa de Iniciação Científica CNPq de Edital Universal (bolsa balcão)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EB497C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Bolsa de Iniciação em Desen. Tecnológico e Inovação do CNPq de Edital Universal (bolsa balcão)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EB497C" w:rsidRPr="00794A7A" w:rsidTr="00794A7A">
        <w:tc>
          <w:tcPr>
            <w:tcW w:w="558" w:type="dxa"/>
            <w:shd w:val="clear" w:color="auto" w:fill="auto"/>
          </w:tcPr>
          <w:p w:rsidR="00EB497C" w:rsidRPr="00794A7A" w:rsidRDefault="00D8416A" w:rsidP="00794A7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Bolsa de Iniciação Científica de Editais FAPERJ (bolsa balcão)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0BC1" w:rsidRPr="00794A7A" w:rsidRDefault="00F60BC1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EB497C" w:rsidRPr="00794A7A" w:rsidTr="00794A7A">
        <w:tc>
          <w:tcPr>
            <w:tcW w:w="558" w:type="dxa"/>
            <w:shd w:val="clear" w:color="auto" w:fill="auto"/>
          </w:tcPr>
          <w:p w:rsidR="00EB497C" w:rsidRPr="00794A7A" w:rsidRDefault="00EB497C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497C" w:rsidRPr="00794A7A" w:rsidRDefault="00EB497C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  <w:bCs/>
              </w:rPr>
              <w:t>Bolsa de Iniciação Tecnológica de Editais FAPERJ (bolsa balcão)</w:t>
            </w:r>
          </w:p>
        </w:tc>
      </w:tr>
    </w:tbl>
    <w:p w:rsidR="00EB497C" w:rsidRPr="00D443C0" w:rsidRDefault="00EB497C" w:rsidP="00767CFB">
      <w:pPr>
        <w:spacing w:line="264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25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160"/>
        <w:gridCol w:w="6480"/>
        <w:gridCol w:w="16446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FB4940" w:rsidRPr="00794A7A" w:rsidRDefault="00FB494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60" w:type="dxa"/>
            <w:tcBorders>
              <w:top w:val="nil"/>
              <w:bottom w:val="nil"/>
              <w:right w:val="single" w:sz="4" w:space="0" w:color="D0CECE"/>
            </w:tcBorders>
            <w:shd w:val="clear" w:color="auto" w:fill="auto"/>
          </w:tcPr>
          <w:p w:rsidR="00FB4940" w:rsidRPr="00794A7A" w:rsidRDefault="00FB494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Outros (especifique): </w:t>
            </w:r>
          </w:p>
        </w:tc>
        <w:tc>
          <w:tcPr>
            <w:tcW w:w="648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:rsidR="00FB4940" w:rsidRPr="00794A7A" w:rsidRDefault="00FB4940" w:rsidP="00794A7A">
            <w:pPr>
              <w:spacing w:before="120" w:line="264" w:lineRule="auto"/>
              <w:ind w:right="2617"/>
              <w:jc w:val="both"/>
              <w:rPr>
                <w:rFonts w:ascii="Arial Narrow" w:hAnsi="Arial Narrow"/>
              </w:rPr>
            </w:pPr>
          </w:p>
        </w:tc>
        <w:tc>
          <w:tcPr>
            <w:tcW w:w="16446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auto"/>
          </w:tcPr>
          <w:p w:rsidR="00FB4940" w:rsidRPr="00794A7A" w:rsidRDefault="00FB4940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8F7FB2" w:rsidRDefault="008F7FB2" w:rsidP="00767CFB">
      <w:pPr>
        <w:spacing w:line="264" w:lineRule="auto"/>
        <w:jc w:val="both"/>
        <w:rPr>
          <w:rFonts w:ascii="Arial Narrow" w:hAnsi="Arial Narrow"/>
          <w:b/>
          <w:bCs/>
          <w:color w:val="002060"/>
          <w:highlight w:val="yellow"/>
        </w:rPr>
      </w:pPr>
    </w:p>
    <w:p w:rsidR="00FB4940" w:rsidRDefault="00FB4940" w:rsidP="00767CFB">
      <w:pPr>
        <w:spacing w:line="264" w:lineRule="auto"/>
        <w:jc w:val="both"/>
        <w:rPr>
          <w:rFonts w:ascii="Arial Narrow" w:hAnsi="Arial Narrow"/>
          <w:b/>
          <w:bCs/>
          <w:color w:val="002060"/>
          <w:highlight w:val="yellow"/>
        </w:rPr>
      </w:pPr>
    </w:p>
    <w:p w:rsidR="001E0635" w:rsidRDefault="00D443C0" w:rsidP="00767CFB">
      <w:pPr>
        <w:spacing w:line="264" w:lineRule="auto"/>
        <w:jc w:val="both"/>
        <w:rPr>
          <w:rFonts w:ascii="Arial Narrow" w:hAnsi="Arial Narrow"/>
          <w:b/>
          <w:bCs/>
          <w:color w:val="002060"/>
        </w:rPr>
      </w:pPr>
      <w:r w:rsidRPr="00D443C0">
        <w:rPr>
          <w:rFonts w:ascii="Arial Narrow" w:hAnsi="Arial Narrow"/>
          <w:b/>
          <w:bCs/>
          <w:color w:val="002060"/>
        </w:rPr>
        <w:t xml:space="preserve">II - </w:t>
      </w:r>
      <w:r w:rsidR="00827F63" w:rsidRPr="00D443C0">
        <w:rPr>
          <w:rFonts w:ascii="Arial Narrow" w:hAnsi="Arial Narrow"/>
          <w:b/>
          <w:bCs/>
          <w:color w:val="002060"/>
        </w:rPr>
        <w:t>DO ORIENTADOR</w:t>
      </w:r>
      <w:r w:rsidR="001E0635" w:rsidRPr="00D443C0">
        <w:rPr>
          <w:rFonts w:ascii="Arial Narrow" w:hAnsi="Arial Narrow"/>
          <w:b/>
          <w:bCs/>
          <w:color w:val="002060"/>
        </w:rPr>
        <w:t>:</w:t>
      </w:r>
    </w:p>
    <w:p w:rsidR="004E3055" w:rsidRPr="008F7FB2" w:rsidRDefault="004E3055" w:rsidP="00767CFB">
      <w:pPr>
        <w:spacing w:line="264" w:lineRule="auto"/>
        <w:jc w:val="both"/>
        <w:rPr>
          <w:rFonts w:ascii="Arial Narrow" w:hAnsi="Arial Narrow"/>
          <w:b/>
          <w:bCs/>
          <w:color w:val="00206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737"/>
      </w:tblGrid>
      <w:tr w:rsidR="00F97699" w:rsidRPr="00794A7A" w:rsidTr="00794A7A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1 - </w:t>
            </w:r>
            <w:r w:rsidR="004A02AF" w:rsidRPr="00794A7A">
              <w:rPr>
                <w:rFonts w:ascii="Arial Narrow" w:hAnsi="Arial Narrow"/>
              </w:rPr>
              <w:t xml:space="preserve">Nome do(a) orientador(a): </w:t>
            </w:r>
          </w:p>
        </w:tc>
        <w:tc>
          <w:tcPr>
            <w:tcW w:w="78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Pr="004A02AF" w:rsidRDefault="004A02AF" w:rsidP="004E3055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7741"/>
      </w:tblGrid>
      <w:tr w:rsidR="00F97699" w:rsidRPr="00794A7A" w:rsidTr="00794A7A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2 - </w:t>
            </w:r>
            <w:r w:rsidR="004A02AF" w:rsidRPr="00794A7A">
              <w:rPr>
                <w:rFonts w:ascii="Arial Narrow" w:hAnsi="Arial Narrow"/>
              </w:rPr>
              <w:t xml:space="preserve">Matrícula UERJ: </w:t>
            </w:r>
          </w:p>
        </w:tc>
        <w:tc>
          <w:tcPr>
            <w:tcW w:w="78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Pr="004A02AF" w:rsidRDefault="004A02AF" w:rsidP="004E3055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7739"/>
      </w:tblGrid>
      <w:tr w:rsidR="00F97699" w:rsidRPr="00794A7A" w:rsidTr="00794A7A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3 - </w:t>
            </w:r>
            <w:r w:rsidR="004A02AF" w:rsidRPr="00794A7A">
              <w:rPr>
                <w:rFonts w:ascii="Arial Narrow" w:hAnsi="Arial Narrow"/>
              </w:rPr>
              <w:t xml:space="preserve">Unidade Acadêmica: </w:t>
            </w:r>
          </w:p>
        </w:tc>
        <w:tc>
          <w:tcPr>
            <w:tcW w:w="78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Pr="004A02AF" w:rsidRDefault="004A02AF" w:rsidP="004E3055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7"/>
        <w:gridCol w:w="5525"/>
      </w:tblGrid>
      <w:tr w:rsidR="00F97699" w:rsidRPr="00794A7A" w:rsidTr="00794A7A"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lastRenderedPageBreak/>
              <w:t xml:space="preserve">4 - </w:t>
            </w:r>
            <w:r w:rsidR="004A02AF" w:rsidRPr="00794A7A">
              <w:rPr>
                <w:rFonts w:ascii="Arial Narrow" w:hAnsi="Arial Narrow"/>
              </w:rPr>
              <w:t xml:space="preserve">Se for de outra IES, informe o nome da Instituição: </w:t>
            </w:r>
          </w:p>
        </w:tc>
        <w:tc>
          <w:tcPr>
            <w:tcW w:w="56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E3055" w:rsidRDefault="004E3055" w:rsidP="004B5952">
      <w:pPr>
        <w:spacing w:line="264" w:lineRule="auto"/>
        <w:jc w:val="both"/>
        <w:rPr>
          <w:rFonts w:ascii="Arial Narrow" w:hAnsi="Arial Narrow" w:cs="Arial"/>
          <w:b/>
          <w:bCs/>
          <w:sz w:val="28"/>
          <w:szCs w:val="28"/>
        </w:rPr>
      </w:pPr>
    </w:p>
    <w:p w:rsidR="00891D1A" w:rsidRPr="008F7FB2" w:rsidRDefault="004A02AF" w:rsidP="004B5952">
      <w:pPr>
        <w:spacing w:line="264" w:lineRule="auto"/>
        <w:jc w:val="both"/>
        <w:rPr>
          <w:rFonts w:ascii="Arial Narrow" w:hAnsi="Arial Narrow" w:cs="Arial"/>
          <w:b/>
          <w:bCs/>
          <w:color w:val="002060"/>
        </w:rPr>
      </w:pPr>
      <w:r>
        <w:rPr>
          <w:rFonts w:ascii="Arial Narrow" w:hAnsi="Arial Narrow" w:cs="Arial"/>
          <w:b/>
          <w:bCs/>
          <w:color w:val="002060"/>
          <w:highlight w:val="yellow"/>
        </w:rPr>
        <w:br w:type="page"/>
      </w:r>
      <w:r w:rsidR="00D443C0" w:rsidRPr="00D443C0">
        <w:rPr>
          <w:rFonts w:ascii="Arial Narrow" w:hAnsi="Arial Narrow" w:cs="Arial"/>
          <w:b/>
          <w:bCs/>
          <w:color w:val="002060"/>
        </w:rPr>
        <w:lastRenderedPageBreak/>
        <w:t xml:space="preserve">III - </w:t>
      </w:r>
      <w:r w:rsidR="00827F63" w:rsidRPr="00D443C0">
        <w:rPr>
          <w:rFonts w:ascii="Arial Narrow" w:hAnsi="Arial Narrow" w:cs="Arial"/>
          <w:b/>
          <w:bCs/>
          <w:color w:val="002060"/>
        </w:rPr>
        <w:t>DO COORIENTADOR (SE HOUVER):</w:t>
      </w:r>
    </w:p>
    <w:p w:rsidR="008F7FB2" w:rsidRDefault="00891D1A" w:rsidP="004A02AF">
      <w:pPr>
        <w:jc w:val="both"/>
        <w:rPr>
          <w:rFonts w:ascii="Arial Narrow" w:hAnsi="Arial Narrow" w:cs="Arial"/>
          <w:color w:val="FF0000"/>
        </w:rPr>
      </w:pPr>
      <w:r w:rsidRPr="00D70F2F">
        <w:rPr>
          <w:rFonts w:ascii="Arial Narrow" w:hAnsi="Arial Narrow" w:cs="Arial"/>
          <w:color w:val="FF0000"/>
          <w:u w:val="single"/>
        </w:rPr>
        <w:t>Observação</w:t>
      </w:r>
      <w:r w:rsidRPr="00D70F2F">
        <w:rPr>
          <w:rFonts w:ascii="Arial Narrow" w:hAnsi="Arial Narrow" w:cs="Arial"/>
          <w:color w:val="FF0000"/>
        </w:rPr>
        <w:t xml:space="preserve">: </w:t>
      </w:r>
      <w:r w:rsidR="008F7FB2">
        <w:rPr>
          <w:rFonts w:ascii="Arial Narrow" w:hAnsi="Arial Narrow" w:cs="Arial"/>
          <w:color w:val="FF0000"/>
        </w:rPr>
        <w:t>Os</w:t>
      </w:r>
      <w:r w:rsidR="006476F5" w:rsidRPr="00D70F2F">
        <w:rPr>
          <w:rFonts w:ascii="Arial Narrow" w:hAnsi="Arial Narrow" w:cs="Arial"/>
          <w:color w:val="FF0000"/>
        </w:rPr>
        <w:t xml:space="preserve"> coorientadores</w:t>
      </w:r>
      <w:r w:rsidR="008F7FB2">
        <w:rPr>
          <w:rFonts w:ascii="Arial Narrow" w:hAnsi="Arial Narrow" w:cs="Arial"/>
          <w:color w:val="FF0000"/>
        </w:rPr>
        <w:t xml:space="preserve"> são</w:t>
      </w:r>
      <w:r w:rsidR="006476F5" w:rsidRPr="00D70F2F">
        <w:rPr>
          <w:rFonts w:ascii="Arial Narrow" w:hAnsi="Arial Narrow" w:cs="Arial"/>
          <w:color w:val="FF0000"/>
        </w:rPr>
        <w:t xml:space="preserve"> aqueles informados na SELIC</w:t>
      </w:r>
      <w:r w:rsidR="008F7FB2">
        <w:rPr>
          <w:rFonts w:ascii="Arial Narrow" w:hAnsi="Arial Narrow" w:cs="Arial"/>
          <w:color w:val="FF0000"/>
        </w:rPr>
        <w:t xml:space="preserve"> 20</w:t>
      </w:r>
      <w:r w:rsidR="00F360A2">
        <w:rPr>
          <w:rFonts w:ascii="Arial Narrow" w:hAnsi="Arial Narrow" w:cs="Arial"/>
          <w:color w:val="FF0000"/>
        </w:rPr>
        <w:t>2</w:t>
      </w:r>
      <w:r w:rsidR="001D690D">
        <w:rPr>
          <w:rFonts w:ascii="Arial Narrow" w:hAnsi="Arial Narrow" w:cs="Arial"/>
          <w:color w:val="FF0000"/>
        </w:rPr>
        <w:t>2</w:t>
      </w:r>
      <w:r w:rsidR="006476F5" w:rsidRPr="00D70F2F">
        <w:rPr>
          <w:rFonts w:ascii="Arial Narrow" w:hAnsi="Arial Narrow" w:cs="Arial"/>
          <w:color w:val="FF0000"/>
        </w:rPr>
        <w:t xml:space="preserve">. </w:t>
      </w:r>
    </w:p>
    <w:p w:rsidR="000F0A33" w:rsidRPr="00D70F2F" w:rsidRDefault="006476F5" w:rsidP="004A02AF">
      <w:pPr>
        <w:jc w:val="both"/>
        <w:rPr>
          <w:rFonts w:ascii="Arial Narrow" w:hAnsi="Arial Narrow" w:cs="Arial"/>
          <w:color w:val="FF0000"/>
        </w:rPr>
      </w:pPr>
      <w:r w:rsidRPr="00D70F2F">
        <w:rPr>
          <w:rFonts w:ascii="Arial Narrow" w:hAnsi="Arial Narrow" w:cs="Arial"/>
          <w:color w:val="FF0000"/>
        </w:rPr>
        <w:t>De acordo com a Ordem de Serviço</w:t>
      </w:r>
      <w:r w:rsidR="00891D1A" w:rsidRPr="00D70F2F">
        <w:rPr>
          <w:rFonts w:ascii="Arial Narrow" w:hAnsi="Arial Narrow" w:cs="Arial"/>
          <w:color w:val="FF0000"/>
        </w:rPr>
        <w:t xml:space="preserve"> nº</w:t>
      </w:r>
      <w:r w:rsidR="00D70F2F" w:rsidRPr="00D70F2F">
        <w:rPr>
          <w:rFonts w:ascii="Arial Narrow" w:hAnsi="Arial Narrow" w:cs="Arial"/>
          <w:color w:val="FF0000"/>
        </w:rPr>
        <w:t xml:space="preserve"> 001/PR2/2020</w:t>
      </w:r>
      <w:r w:rsidRPr="00D70F2F">
        <w:rPr>
          <w:rFonts w:ascii="Arial Narrow" w:hAnsi="Arial Narrow" w:cs="Arial"/>
          <w:color w:val="FF0000"/>
        </w:rPr>
        <w:t>, não é permitido inserir coorientador durante o período de vigência da bolsa</w:t>
      </w:r>
      <w:r w:rsidR="00891D1A" w:rsidRPr="00D70F2F">
        <w:rPr>
          <w:rFonts w:ascii="Arial Narrow" w:hAnsi="Arial Narrow" w:cs="Arial"/>
          <w:color w:val="FF0000"/>
        </w:rPr>
        <w:t>.</w:t>
      </w:r>
    </w:p>
    <w:p w:rsidR="00891D1A" w:rsidRPr="00D70F2F" w:rsidRDefault="00891D1A" w:rsidP="00D70F2F">
      <w:pPr>
        <w:spacing w:line="264" w:lineRule="auto"/>
        <w:jc w:val="both"/>
        <w:rPr>
          <w:rFonts w:ascii="Arial Narrow" w:hAnsi="Arial Narrow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7557"/>
      </w:tblGrid>
      <w:tr w:rsidR="00F97699" w:rsidRPr="00794A7A" w:rsidTr="00794A7A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1 - </w:t>
            </w:r>
            <w:r w:rsidR="004A02AF" w:rsidRPr="00794A7A">
              <w:rPr>
                <w:rFonts w:ascii="Arial Narrow" w:hAnsi="Arial Narrow"/>
              </w:rPr>
              <w:t xml:space="preserve">Nome do(a) coorientador(a):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Pr="004A02AF" w:rsidRDefault="004A02AF" w:rsidP="004A02AF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7564"/>
      </w:tblGrid>
      <w:tr w:rsidR="00F97699" w:rsidRPr="00794A7A" w:rsidTr="00794A7A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2 - </w:t>
            </w:r>
            <w:r w:rsidR="004A02AF" w:rsidRPr="00794A7A">
              <w:rPr>
                <w:rFonts w:ascii="Arial Narrow" w:hAnsi="Arial Narrow"/>
              </w:rPr>
              <w:t xml:space="preserve">Matrícula UERJ: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Pr="004A02AF" w:rsidRDefault="004A02AF" w:rsidP="004A02AF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7561"/>
      </w:tblGrid>
      <w:tr w:rsidR="00F97699" w:rsidRPr="00794A7A" w:rsidTr="00794A7A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3 - </w:t>
            </w:r>
            <w:r w:rsidR="004A02AF" w:rsidRPr="00794A7A">
              <w:rPr>
                <w:rFonts w:ascii="Arial Narrow" w:hAnsi="Arial Narrow"/>
              </w:rPr>
              <w:t xml:space="preserve">Unidade Acadêmica: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Pr="004A02AF" w:rsidRDefault="004A02AF" w:rsidP="004A02AF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7"/>
        <w:gridCol w:w="5525"/>
      </w:tblGrid>
      <w:tr w:rsidR="00F97699" w:rsidRPr="00794A7A" w:rsidTr="00794A7A"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4A02AF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4 - </w:t>
            </w:r>
            <w:r w:rsidR="004A02AF" w:rsidRPr="00794A7A">
              <w:rPr>
                <w:rFonts w:ascii="Arial Narrow" w:hAnsi="Arial Narrow"/>
              </w:rPr>
              <w:t xml:space="preserve">Se for de outra IES, informe o nome da Instituição: </w:t>
            </w:r>
          </w:p>
        </w:tc>
        <w:tc>
          <w:tcPr>
            <w:tcW w:w="56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A02AF" w:rsidRPr="00794A7A" w:rsidRDefault="004A02AF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4A02AF" w:rsidRDefault="004A02AF" w:rsidP="004B5952">
      <w:pPr>
        <w:spacing w:line="264" w:lineRule="auto"/>
        <w:jc w:val="both"/>
        <w:rPr>
          <w:rFonts w:ascii="Arial Narrow" w:hAnsi="Arial Narrow"/>
          <w:b/>
          <w:bCs/>
          <w:color w:val="002060"/>
          <w:highlight w:val="yellow"/>
        </w:rPr>
      </w:pPr>
    </w:p>
    <w:p w:rsidR="008F7FB2" w:rsidRDefault="00D443C0" w:rsidP="004B5952">
      <w:pPr>
        <w:spacing w:line="264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D443C0">
        <w:rPr>
          <w:rFonts w:ascii="Arial Narrow" w:hAnsi="Arial Narrow"/>
          <w:b/>
          <w:bCs/>
          <w:color w:val="002060"/>
        </w:rPr>
        <w:t xml:space="preserve">IV - </w:t>
      </w:r>
      <w:r w:rsidR="00827F63" w:rsidRPr="00D443C0">
        <w:rPr>
          <w:rFonts w:ascii="Arial Narrow" w:hAnsi="Arial Narrow"/>
          <w:b/>
          <w:bCs/>
          <w:color w:val="002060"/>
        </w:rPr>
        <w:t>DOS COLABORADORES</w:t>
      </w:r>
      <w:r w:rsidR="00827F63" w:rsidRPr="00D443C0">
        <w:rPr>
          <w:rFonts w:ascii="Arial Narrow" w:hAnsi="Arial Narrow"/>
          <w:b/>
          <w:bCs/>
          <w:sz w:val="28"/>
          <w:szCs w:val="28"/>
        </w:rPr>
        <w:t xml:space="preserve"> </w:t>
      </w:r>
      <w:r w:rsidR="00827F63" w:rsidRPr="00D443C0">
        <w:rPr>
          <w:rFonts w:ascii="Arial Narrow" w:hAnsi="Arial Narrow"/>
          <w:b/>
          <w:bCs/>
          <w:color w:val="FF0000"/>
          <w:sz w:val="28"/>
          <w:szCs w:val="28"/>
        </w:rPr>
        <w:t>(MÁXIMO DE 3)</w:t>
      </w:r>
      <w:r w:rsidR="00827F63" w:rsidRPr="00D443C0">
        <w:rPr>
          <w:rFonts w:ascii="Arial Narrow" w:hAnsi="Arial Narrow"/>
          <w:b/>
          <w:bCs/>
          <w:sz w:val="28"/>
          <w:szCs w:val="28"/>
        </w:rPr>
        <w:t>:</w:t>
      </w:r>
    </w:p>
    <w:p w:rsidR="004E3055" w:rsidRPr="008F7FB2" w:rsidRDefault="004E3055" w:rsidP="004B5952">
      <w:pPr>
        <w:spacing w:line="264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:rsidR="00213C80" w:rsidRPr="00213C80" w:rsidRDefault="00827F63" w:rsidP="00213C80">
      <w:pPr>
        <w:spacing w:line="360" w:lineRule="auto"/>
        <w:jc w:val="both"/>
        <w:rPr>
          <w:rFonts w:ascii="Arial Narrow" w:hAnsi="Arial Narrow"/>
          <w:b/>
          <w:bCs/>
          <w:color w:val="002060"/>
        </w:rPr>
      </w:pPr>
      <w:r w:rsidRPr="008F7FB2">
        <w:rPr>
          <w:rFonts w:ascii="Arial Narrow" w:hAnsi="Arial Narrow"/>
          <w:b/>
          <w:bCs/>
          <w:color w:val="002060"/>
        </w:rPr>
        <w:t>- COLABORADOR</w:t>
      </w:r>
      <w:r w:rsidR="004D2FE4" w:rsidRPr="008F7FB2">
        <w:rPr>
          <w:rFonts w:ascii="Arial Narrow" w:hAnsi="Arial Narrow"/>
          <w:b/>
          <w:bCs/>
          <w:color w:val="002060"/>
        </w:rPr>
        <w:t xml:space="preserve"> 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7567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1 - Nome: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4A02AF" w:rsidRDefault="00213C80" w:rsidP="00213C80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7568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2 - </w:t>
            </w:r>
            <w:r>
              <w:rPr>
                <w:rFonts w:ascii="Arial Narrow" w:hAnsi="Arial Narrow"/>
              </w:rPr>
              <w:t>CPF</w:t>
            </w:r>
            <w:r w:rsidRPr="00794A7A">
              <w:rPr>
                <w:rFonts w:ascii="Arial Narrow" w:hAnsi="Arial Narrow"/>
              </w:rPr>
              <w:t xml:space="preserve">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4A02AF" w:rsidRDefault="00213C80" w:rsidP="00213C80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7560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3 </w:t>
            </w:r>
            <w:r>
              <w:rPr>
                <w:rFonts w:ascii="Arial Narrow" w:hAnsi="Arial Narrow"/>
              </w:rPr>
              <w:t>–</w:t>
            </w:r>
            <w:r w:rsidRPr="00794A7A">
              <w:rPr>
                <w:rFonts w:ascii="Arial Narrow" w:hAnsi="Arial Narrow"/>
              </w:rPr>
              <w:t xml:space="preserve"> Unidade</w:t>
            </w:r>
            <w:r>
              <w:rPr>
                <w:rFonts w:ascii="Arial Narrow" w:hAnsi="Arial Narrow"/>
              </w:rPr>
              <w:t>/IES (Instituição de Ensino Superior</w:t>
            </w:r>
            <w:r w:rsidRPr="00794A7A">
              <w:rPr>
                <w:rFonts w:ascii="Arial Narrow" w:hAnsi="Arial Narrow"/>
              </w:rPr>
              <w:t xml:space="preserve">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213C80" w:rsidRDefault="00213C80" w:rsidP="00213C80">
      <w:pPr>
        <w:spacing w:line="264" w:lineRule="auto"/>
        <w:jc w:val="both"/>
        <w:rPr>
          <w:rFonts w:ascii="Garamond" w:hAnsi="Garamon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Docente 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Pesquisador(a)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A02AF" w:rsidRPr="00794A7A" w:rsidRDefault="00A92049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</w:rPr>
              <w:t>Doutorando(a)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02AF" w:rsidRPr="00794A7A" w:rsidRDefault="004A02AF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4A02AF" w:rsidRPr="00794A7A" w:rsidRDefault="004A02AF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A02AF" w:rsidRPr="00794A7A" w:rsidRDefault="00A92049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Mestrando(a)</w:t>
            </w:r>
          </w:p>
        </w:tc>
      </w:tr>
    </w:tbl>
    <w:p w:rsidR="00A92049" w:rsidRPr="00A92049" w:rsidRDefault="00A92049" w:rsidP="008F7FB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A92049" w:rsidRPr="00794A7A" w:rsidRDefault="00A92049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92049" w:rsidRPr="00794A7A" w:rsidRDefault="00A92049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Graduando(a)</w:t>
            </w:r>
          </w:p>
        </w:tc>
      </w:tr>
    </w:tbl>
    <w:p w:rsidR="00A92049" w:rsidRPr="00A92049" w:rsidRDefault="00A92049" w:rsidP="00A92049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25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160"/>
        <w:gridCol w:w="6480"/>
        <w:gridCol w:w="16446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60" w:type="dxa"/>
            <w:tcBorders>
              <w:top w:val="nil"/>
              <w:bottom w:val="nil"/>
              <w:right w:val="single" w:sz="4" w:space="0" w:color="D0CECE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Outro (especifique): </w:t>
            </w:r>
          </w:p>
        </w:tc>
        <w:tc>
          <w:tcPr>
            <w:tcW w:w="648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ind w:right="2617"/>
              <w:jc w:val="both"/>
              <w:rPr>
                <w:rFonts w:ascii="Arial Narrow" w:hAnsi="Arial Narrow"/>
              </w:rPr>
            </w:pPr>
          </w:p>
        </w:tc>
        <w:tc>
          <w:tcPr>
            <w:tcW w:w="16446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1E0635" w:rsidRDefault="001E0635" w:rsidP="00853BCA">
      <w:pPr>
        <w:jc w:val="both"/>
        <w:rPr>
          <w:rFonts w:ascii="Arial Narrow" w:hAnsi="Arial Narrow"/>
        </w:rPr>
      </w:pPr>
    </w:p>
    <w:p w:rsidR="00D443C0" w:rsidRDefault="00D443C0" w:rsidP="00853BCA">
      <w:pPr>
        <w:jc w:val="both"/>
        <w:rPr>
          <w:rFonts w:ascii="Arial Narrow" w:hAnsi="Arial Narrow"/>
        </w:rPr>
      </w:pPr>
    </w:p>
    <w:p w:rsidR="001D690D" w:rsidRPr="00A710B0" w:rsidRDefault="001D690D" w:rsidP="00853BCA">
      <w:pPr>
        <w:jc w:val="both"/>
        <w:rPr>
          <w:rFonts w:ascii="Arial Narrow" w:hAnsi="Arial Narrow"/>
        </w:rPr>
      </w:pPr>
    </w:p>
    <w:p w:rsidR="00213C80" w:rsidRDefault="00213C80" w:rsidP="008F7FB2">
      <w:pPr>
        <w:spacing w:line="360" w:lineRule="auto"/>
        <w:jc w:val="both"/>
        <w:rPr>
          <w:rFonts w:ascii="Arial Narrow" w:hAnsi="Arial Narrow"/>
          <w:b/>
          <w:bCs/>
          <w:color w:val="002060"/>
        </w:rPr>
      </w:pPr>
    </w:p>
    <w:p w:rsidR="00827F63" w:rsidRDefault="00827F63" w:rsidP="008F7FB2">
      <w:pPr>
        <w:spacing w:line="360" w:lineRule="auto"/>
        <w:jc w:val="both"/>
        <w:rPr>
          <w:rFonts w:ascii="Arial Narrow" w:hAnsi="Arial Narrow"/>
          <w:b/>
          <w:bCs/>
          <w:color w:val="002060"/>
        </w:rPr>
      </w:pPr>
      <w:r w:rsidRPr="008F7FB2">
        <w:rPr>
          <w:rFonts w:ascii="Arial Narrow" w:hAnsi="Arial Narrow"/>
          <w:b/>
          <w:bCs/>
          <w:color w:val="002060"/>
        </w:rPr>
        <w:t xml:space="preserve">- COLABORADOR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7567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1 - Nome: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4A02AF" w:rsidRDefault="00213C80" w:rsidP="00213C80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7568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2 - </w:t>
            </w:r>
            <w:r>
              <w:rPr>
                <w:rFonts w:ascii="Arial Narrow" w:hAnsi="Arial Narrow"/>
              </w:rPr>
              <w:t>CPF</w:t>
            </w:r>
            <w:r w:rsidRPr="00794A7A">
              <w:rPr>
                <w:rFonts w:ascii="Arial Narrow" w:hAnsi="Arial Narrow"/>
              </w:rPr>
              <w:t xml:space="preserve">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4A02AF" w:rsidRDefault="00213C80" w:rsidP="00213C80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7560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3 </w:t>
            </w:r>
            <w:r>
              <w:rPr>
                <w:rFonts w:ascii="Arial Narrow" w:hAnsi="Arial Narrow"/>
              </w:rPr>
              <w:t>–</w:t>
            </w:r>
            <w:r w:rsidRPr="00794A7A">
              <w:rPr>
                <w:rFonts w:ascii="Arial Narrow" w:hAnsi="Arial Narrow"/>
              </w:rPr>
              <w:t xml:space="preserve"> Unidade</w:t>
            </w:r>
            <w:r>
              <w:rPr>
                <w:rFonts w:ascii="Arial Narrow" w:hAnsi="Arial Narrow"/>
              </w:rPr>
              <w:t>/IES (Instituição de Ensino Superior</w:t>
            </w:r>
            <w:r w:rsidRPr="00794A7A">
              <w:rPr>
                <w:rFonts w:ascii="Arial Narrow" w:hAnsi="Arial Narrow"/>
              </w:rPr>
              <w:t xml:space="preserve">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8F7FB2" w:rsidRDefault="00213C80" w:rsidP="008F7FB2">
      <w:pPr>
        <w:spacing w:line="360" w:lineRule="auto"/>
        <w:jc w:val="both"/>
        <w:rPr>
          <w:rFonts w:ascii="Arial Narrow" w:hAnsi="Arial Narrow"/>
          <w:b/>
          <w:bCs/>
          <w:color w:val="00206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Docente 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Pesquisador(a)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</w:rPr>
              <w:t>Doutorando(a)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Mestrando(a)</w:t>
            </w:r>
          </w:p>
        </w:tc>
      </w:tr>
    </w:tbl>
    <w:p w:rsidR="00D443C0" w:rsidRPr="00A92049" w:rsidRDefault="00D443C0" w:rsidP="00D443C0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Graduando(a)</w:t>
            </w:r>
          </w:p>
        </w:tc>
      </w:tr>
    </w:tbl>
    <w:p w:rsidR="00D443C0" w:rsidRPr="00A92049" w:rsidRDefault="00D443C0" w:rsidP="00D443C0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25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160"/>
        <w:gridCol w:w="6480"/>
        <w:gridCol w:w="16446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60" w:type="dxa"/>
            <w:tcBorders>
              <w:top w:val="nil"/>
              <w:bottom w:val="nil"/>
              <w:right w:val="single" w:sz="4" w:space="0" w:color="D0CECE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Outro (especifique): </w:t>
            </w:r>
          </w:p>
        </w:tc>
        <w:tc>
          <w:tcPr>
            <w:tcW w:w="648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ind w:right="2617"/>
              <w:jc w:val="both"/>
              <w:rPr>
                <w:rFonts w:ascii="Arial Narrow" w:hAnsi="Arial Narrow"/>
              </w:rPr>
            </w:pPr>
          </w:p>
        </w:tc>
        <w:tc>
          <w:tcPr>
            <w:tcW w:w="16446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FF12B6" w:rsidRPr="00A710B0" w:rsidRDefault="00FF12B6" w:rsidP="00853BCA">
      <w:pPr>
        <w:jc w:val="both"/>
        <w:rPr>
          <w:rFonts w:ascii="Arial Narrow" w:hAnsi="Arial Narrow"/>
        </w:rPr>
      </w:pPr>
    </w:p>
    <w:p w:rsidR="00827F63" w:rsidRDefault="00827F63" w:rsidP="008F7FB2">
      <w:pPr>
        <w:spacing w:line="360" w:lineRule="auto"/>
        <w:jc w:val="both"/>
        <w:rPr>
          <w:rFonts w:ascii="Arial Narrow" w:hAnsi="Arial Narrow"/>
          <w:b/>
          <w:bCs/>
          <w:color w:val="002060"/>
        </w:rPr>
      </w:pPr>
      <w:r w:rsidRPr="008F7FB2">
        <w:rPr>
          <w:rFonts w:ascii="Arial Narrow" w:hAnsi="Arial Narrow"/>
          <w:b/>
          <w:bCs/>
          <w:color w:val="002060"/>
        </w:rPr>
        <w:t>- COLABORADOR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7567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1 - Nome: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4A02AF" w:rsidRDefault="00213C80" w:rsidP="00213C80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7568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2 - </w:t>
            </w:r>
            <w:r>
              <w:rPr>
                <w:rFonts w:ascii="Arial Narrow" w:hAnsi="Arial Narrow"/>
              </w:rPr>
              <w:t>CPF</w:t>
            </w:r>
            <w:r w:rsidRPr="00794A7A">
              <w:rPr>
                <w:rFonts w:ascii="Arial Narrow" w:hAnsi="Arial Narrow"/>
              </w:rPr>
              <w:t xml:space="preserve">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4A02AF" w:rsidRDefault="00213C80" w:rsidP="00213C80">
      <w:pPr>
        <w:spacing w:line="360" w:lineRule="auto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7560"/>
      </w:tblGrid>
      <w:tr w:rsidR="00213C80" w:rsidRPr="00794A7A" w:rsidTr="005D54B5">
        <w:tc>
          <w:tcPr>
            <w:tcW w:w="298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3 </w:t>
            </w:r>
            <w:r>
              <w:rPr>
                <w:rFonts w:ascii="Arial Narrow" w:hAnsi="Arial Narrow"/>
              </w:rPr>
              <w:t>–</w:t>
            </w:r>
            <w:r w:rsidRPr="00794A7A">
              <w:rPr>
                <w:rFonts w:ascii="Arial Narrow" w:hAnsi="Arial Narrow"/>
              </w:rPr>
              <w:t xml:space="preserve"> Unidade</w:t>
            </w:r>
            <w:r>
              <w:rPr>
                <w:rFonts w:ascii="Arial Narrow" w:hAnsi="Arial Narrow"/>
              </w:rPr>
              <w:t>/IES (Instituição de Ensino Superior</w:t>
            </w:r>
            <w:r w:rsidRPr="00794A7A">
              <w:rPr>
                <w:rFonts w:ascii="Arial Narrow" w:hAnsi="Arial Narrow"/>
              </w:rPr>
              <w:t xml:space="preserve">: </w:t>
            </w:r>
          </w:p>
        </w:tc>
        <w:tc>
          <w:tcPr>
            <w:tcW w:w="76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213C80" w:rsidRPr="00794A7A" w:rsidRDefault="00213C80" w:rsidP="005D54B5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213C80" w:rsidRPr="008F7FB2" w:rsidRDefault="00213C80" w:rsidP="008F7FB2">
      <w:pPr>
        <w:spacing w:line="360" w:lineRule="auto"/>
        <w:jc w:val="both"/>
        <w:rPr>
          <w:rFonts w:ascii="Arial Narrow" w:hAnsi="Arial Narrow"/>
          <w:b/>
          <w:bCs/>
          <w:color w:val="00206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3E48FF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Docente </w:t>
            </w:r>
          </w:p>
        </w:tc>
      </w:tr>
      <w:tr w:rsidR="00F97699" w:rsidRPr="003E48FF" w:rsidTr="003E48FF">
        <w:trPr>
          <w:trHeight w:val="50"/>
        </w:trPr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43C0" w:rsidRPr="003E48FF" w:rsidRDefault="00D443C0" w:rsidP="003E48FF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3C0" w:rsidRPr="003E48FF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F97699" w:rsidRPr="00794A7A" w:rsidTr="003E48FF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Pesquisador(a)</w:t>
            </w:r>
          </w:p>
        </w:tc>
      </w:tr>
      <w:tr w:rsidR="003E48FF" w:rsidRPr="00794A7A" w:rsidTr="00A46047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48FF" w:rsidRPr="00794A7A" w:rsidRDefault="003E48FF" w:rsidP="00A46047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8FF" w:rsidRPr="00794A7A" w:rsidRDefault="003E48FF" w:rsidP="00A46047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  <w:r w:rsidRPr="00794A7A">
              <w:rPr>
                <w:rFonts w:ascii="Arial Narrow" w:hAnsi="Arial Narrow"/>
              </w:rPr>
              <w:t>Doutorando(a)</w:t>
            </w:r>
          </w:p>
        </w:tc>
      </w:tr>
      <w:tr w:rsidR="00F97699" w:rsidRPr="00794A7A" w:rsidTr="00794A7A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Mestrando(a)</w:t>
            </w:r>
          </w:p>
        </w:tc>
      </w:tr>
    </w:tbl>
    <w:p w:rsidR="00D443C0" w:rsidRPr="00A92049" w:rsidRDefault="00D443C0" w:rsidP="00D443C0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/>
                <w:bCs/>
              </w:rPr>
            </w:pPr>
            <w:r w:rsidRPr="00794A7A">
              <w:rPr>
                <w:rFonts w:ascii="Arial Narrow" w:hAnsi="Arial Narrow"/>
                <w:bCs/>
              </w:rPr>
              <w:t>Graduando(a)</w:t>
            </w:r>
          </w:p>
        </w:tc>
      </w:tr>
    </w:tbl>
    <w:p w:rsidR="00D443C0" w:rsidRPr="00A92049" w:rsidRDefault="00D443C0" w:rsidP="00D443C0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25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160"/>
        <w:gridCol w:w="6480"/>
        <w:gridCol w:w="16446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D443C0" w:rsidRPr="00794A7A" w:rsidRDefault="00D443C0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60" w:type="dxa"/>
            <w:tcBorders>
              <w:top w:val="nil"/>
              <w:bottom w:val="nil"/>
              <w:right w:val="single" w:sz="4" w:space="0" w:color="D0CECE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Outro (especifique): </w:t>
            </w:r>
          </w:p>
        </w:tc>
        <w:tc>
          <w:tcPr>
            <w:tcW w:w="648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ind w:right="2617"/>
              <w:jc w:val="both"/>
              <w:rPr>
                <w:rFonts w:ascii="Arial Narrow" w:hAnsi="Arial Narrow"/>
              </w:rPr>
            </w:pPr>
          </w:p>
        </w:tc>
        <w:tc>
          <w:tcPr>
            <w:tcW w:w="16446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auto"/>
          </w:tcPr>
          <w:p w:rsidR="00D443C0" w:rsidRPr="00794A7A" w:rsidRDefault="00D443C0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4E3055" w:rsidRDefault="004E3055" w:rsidP="004B5952">
      <w:pPr>
        <w:spacing w:line="264" w:lineRule="auto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</w:p>
    <w:p w:rsidR="00D65818" w:rsidRPr="008F7FB2" w:rsidRDefault="00D443C0" w:rsidP="004B5952">
      <w:pPr>
        <w:spacing w:line="264" w:lineRule="auto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V - </w:t>
      </w:r>
      <w:r w:rsidR="001E0635" w:rsidRPr="008F7FB2">
        <w:rPr>
          <w:rFonts w:ascii="Arial Narrow" w:hAnsi="Arial Narrow"/>
          <w:b/>
          <w:bCs/>
          <w:color w:val="002060"/>
          <w:sz w:val="28"/>
          <w:szCs w:val="28"/>
        </w:rPr>
        <w:t>D</w:t>
      </w:r>
      <w:r w:rsidR="00827F63" w:rsidRPr="008F7FB2">
        <w:rPr>
          <w:rFonts w:ascii="Arial Narrow" w:hAnsi="Arial Narrow"/>
          <w:b/>
          <w:bCs/>
          <w:color w:val="002060"/>
          <w:sz w:val="28"/>
          <w:szCs w:val="28"/>
        </w:rPr>
        <w:t>O PROJETO APROVADO PARA BOLSA(S) PIBIC (PROJETO QUE O PROFESSOR SUBMETEU NA SELIC 20</w:t>
      </w:r>
      <w:r w:rsidR="00F360A2">
        <w:rPr>
          <w:rFonts w:ascii="Arial Narrow" w:hAnsi="Arial Narrow"/>
          <w:b/>
          <w:bCs/>
          <w:color w:val="002060"/>
          <w:sz w:val="28"/>
          <w:szCs w:val="28"/>
        </w:rPr>
        <w:t>2</w:t>
      </w:r>
      <w:r w:rsidR="001D690D">
        <w:rPr>
          <w:rFonts w:ascii="Arial Narrow" w:hAnsi="Arial Narrow"/>
          <w:b/>
          <w:bCs/>
          <w:color w:val="002060"/>
          <w:sz w:val="28"/>
          <w:szCs w:val="28"/>
        </w:rPr>
        <w:t>2</w:t>
      </w:r>
      <w:r w:rsidR="00827F63" w:rsidRPr="008F7FB2">
        <w:rPr>
          <w:rFonts w:ascii="Arial Narrow" w:hAnsi="Arial Narrow"/>
          <w:b/>
          <w:bCs/>
          <w:color w:val="002060"/>
          <w:sz w:val="28"/>
          <w:szCs w:val="28"/>
        </w:rPr>
        <w:t>)</w:t>
      </w:r>
      <w:r w:rsidR="00461FC2" w:rsidRPr="008F7FB2">
        <w:rPr>
          <w:rFonts w:ascii="Arial Narrow" w:hAnsi="Arial Narrow"/>
          <w:b/>
          <w:bCs/>
          <w:color w:val="002060"/>
          <w:sz w:val="28"/>
          <w:szCs w:val="28"/>
        </w:rPr>
        <w:t>:</w:t>
      </w:r>
    </w:p>
    <w:p w:rsidR="00121EF3" w:rsidRDefault="00121EF3" w:rsidP="004B5952">
      <w:pPr>
        <w:spacing w:line="264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tbl>
      <w:tblPr>
        <w:tblW w:w="10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8579"/>
      </w:tblGrid>
      <w:tr w:rsidR="00F97699" w:rsidRPr="00794A7A" w:rsidTr="00794A7A">
        <w:tc>
          <w:tcPr>
            <w:tcW w:w="220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D443C0" w:rsidRPr="00794A7A" w:rsidRDefault="00D443C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– Título do Projeto: </w:t>
            </w:r>
          </w:p>
          <w:p w:rsidR="00BB6080" w:rsidRPr="00794A7A" w:rsidRDefault="00BB608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85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D443C0" w:rsidRPr="00794A7A" w:rsidRDefault="006C2424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6C2424">
              <w:rPr>
                <w:rFonts w:ascii="Arial Narrow" w:hAnsi="Arial Narrow"/>
              </w:rPr>
              <w:t>Explorando os dados públicos do experimento CMS</w:t>
            </w:r>
          </w:p>
        </w:tc>
      </w:tr>
    </w:tbl>
    <w:p w:rsidR="00D443C0" w:rsidRPr="00827F63" w:rsidRDefault="00D443C0" w:rsidP="004B5952">
      <w:pPr>
        <w:spacing w:line="264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tbl>
      <w:tblPr>
        <w:tblW w:w="10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  <w:gridCol w:w="1949"/>
      </w:tblGrid>
      <w:tr w:rsidR="00F97699" w:rsidRPr="00794A7A" w:rsidTr="00794A7A">
        <w:tc>
          <w:tcPr>
            <w:tcW w:w="883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D443C0" w:rsidRPr="00794A7A" w:rsidRDefault="00D443C0" w:rsidP="00794A7A">
            <w:pPr>
              <w:spacing w:line="360" w:lineRule="auto"/>
              <w:jc w:val="both"/>
              <w:rPr>
                <w:rFonts w:ascii="Arial Narrow" w:hAnsi="Arial Narrow"/>
                <w:sz w:val="13"/>
                <w:szCs w:val="13"/>
              </w:rPr>
            </w:pPr>
            <w:r w:rsidRPr="00794A7A">
              <w:rPr>
                <w:rFonts w:ascii="Arial Narrow" w:hAnsi="Arial Narrow"/>
              </w:rPr>
              <w:t xml:space="preserve"> </w:t>
            </w:r>
            <w:proofErr w:type="spellStart"/>
            <w:r w:rsidR="00BB6080" w:rsidRPr="00794A7A">
              <w:rPr>
                <w:rFonts w:ascii="Arial Narrow" w:hAnsi="Arial Narrow"/>
              </w:rPr>
              <w:t>Obs</w:t>
            </w:r>
            <w:proofErr w:type="spellEnd"/>
            <w:r w:rsidR="00BB6080" w:rsidRPr="00794A7A">
              <w:rPr>
                <w:rFonts w:ascii="Arial Narrow" w:hAnsi="Arial Narrow"/>
              </w:rPr>
              <w:t xml:space="preserve">: </w:t>
            </w:r>
            <w:r w:rsidRPr="00794A7A">
              <w:rPr>
                <w:rFonts w:ascii="Arial Narrow" w:hAnsi="Arial Narrow"/>
              </w:rPr>
              <w:t>Informar apoio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financeiro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ao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projeto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por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agências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como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CNPq,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FAPERJ,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CAPES,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FINEP,</w:t>
            </w:r>
            <w:r w:rsidRPr="00794A7A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Pr="00794A7A">
              <w:rPr>
                <w:rFonts w:ascii="Arial Narrow" w:hAnsi="Arial Narrow"/>
              </w:rPr>
              <w:t>PETROBRAS,</w:t>
            </w:r>
            <w:r w:rsidRPr="00794A7A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794A7A">
              <w:rPr>
                <w:rFonts w:ascii="Arial Narrow" w:hAnsi="Arial Narrow"/>
              </w:rPr>
              <w:t>MCT:</w:t>
            </w:r>
          </w:p>
        </w:tc>
        <w:tc>
          <w:tcPr>
            <w:tcW w:w="194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D443C0" w:rsidRPr="00794A7A" w:rsidRDefault="006C2424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FAPERJ</w:t>
            </w:r>
          </w:p>
        </w:tc>
      </w:tr>
    </w:tbl>
    <w:p w:rsidR="00827F63" w:rsidRPr="00121EF3" w:rsidRDefault="009478F8" w:rsidP="00121EF3">
      <w:pPr>
        <w:spacing w:line="20" w:lineRule="atLeast"/>
        <w:jc w:val="both"/>
        <w:rPr>
          <w:rFonts w:ascii="Arial Narrow" w:hAnsi="Arial Narrow"/>
          <w:color w:val="FF0000"/>
        </w:rPr>
      </w:pPr>
      <w:r w:rsidRPr="00A710B0">
        <w:rPr>
          <w:rFonts w:ascii="Arial Narrow" w:hAnsi="Arial Narrow"/>
          <w:color w:val="FF0000"/>
        </w:rPr>
        <w:t xml:space="preserve">(OBS.: </w:t>
      </w:r>
      <w:r w:rsidR="00D323C2" w:rsidRPr="00A710B0">
        <w:rPr>
          <w:rFonts w:ascii="Arial Narrow" w:hAnsi="Arial Narrow"/>
          <w:color w:val="FF0000"/>
        </w:rPr>
        <w:t>B</w:t>
      </w:r>
      <w:r w:rsidR="0071065E" w:rsidRPr="00A710B0">
        <w:rPr>
          <w:rFonts w:ascii="Arial Narrow" w:hAnsi="Arial Narrow"/>
          <w:color w:val="FF0000"/>
        </w:rPr>
        <w:t xml:space="preserve">olsas PIBIC, PIBITI e IC </w:t>
      </w:r>
      <w:r w:rsidRPr="00A710B0">
        <w:rPr>
          <w:rFonts w:ascii="Arial Narrow" w:hAnsi="Arial Narrow"/>
          <w:color w:val="FF0000"/>
        </w:rPr>
        <w:t>Jr não serão considerada</w:t>
      </w:r>
      <w:r w:rsidR="00AB465F" w:rsidRPr="00A710B0">
        <w:rPr>
          <w:rFonts w:ascii="Arial Narrow" w:hAnsi="Arial Narrow"/>
          <w:color w:val="FF0000"/>
        </w:rPr>
        <w:t>s como parte do financiamento</w:t>
      </w:r>
      <w:r w:rsidRPr="00A710B0">
        <w:rPr>
          <w:rFonts w:ascii="Arial Narrow" w:hAnsi="Arial Narrow"/>
          <w:color w:val="FF0000"/>
        </w:rPr>
        <w:t>)</w:t>
      </w:r>
      <w:r w:rsidR="00121EF3">
        <w:rPr>
          <w:rFonts w:ascii="Arial Narrow" w:hAnsi="Arial Narrow"/>
          <w:color w:val="FF0000"/>
        </w:rPr>
        <w:t>.</w:t>
      </w:r>
    </w:p>
    <w:p w:rsidR="00827F63" w:rsidRDefault="00827F63" w:rsidP="0094761A">
      <w:pPr>
        <w:pBdr>
          <w:bottom w:val="single" w:sz="12" w:space="1" w:color="auto"/>
        </w:pBdr>
        <w:jc w:val="both"/>
        <w:rPr>
          <w:rFonts w:ascii="Garamond" w:hAnsi="Garamond"/>
          <w:b/>
        </w:rPr>
      </w:pPr>
    </w:p>
    <w:p w:rsidR="00D52AC5" w:rsidRDefault="00D52AC5" w:rsidP="0094761A">
      <w:pPr>
        <w:pBdr>
          <w:bottom w:val="single" w:sz="12" w:space="1" w:color="auto"/>
        </w:pBdr>
        <w:jc w:val="both"/>
        <w:rPr>
          <w:rFonts w:ascii="Arial Narrow" w:hAnsi="Arial Narrow"/>
          <w:b/>
          <w:bCs/>
          <w:sz w:val="32"/>
          <w:szCs w:val="32"/>
        </w:rPr>
      </w:pPr>
    </w:p>
    <w:p w:rsidR="00575DD3" w:rsidRPr="00794A7A" w:rsidRDefault="001E0635" w:rsidP="0094761A">
      <w:pPr>
        <w:pBdr>
          <w:bottom w:val="single" w:sz="12" w:space="1" w:color="auto"/>
        </w:pBdr>
        <w:jc w:val="both"/>
        <w:rPr>
          <w:rFonts w:ascii="Arial Narrow" w:hAnsi="Arial Narrow"/>
          <w:b/>
          <w:bCs/>
          <w:color w:val="000000"/>
          <w:sz w:val="32"/>
          <w:szCs w:val="32"/>
        </w:rPr>
      </w:pPr>
      <w:r w:rsidRPr="00794A7A">
        <w:rPr>
          <w:rFonts w:ascii="Arial Narrow" w:hAnsi="Arial Narrow"/>
          <w:b/>
          <w:bCs/>
          <w:color w:val="000000"/>
          <w:sz w:val="32"/>
          <w:szCs w:val="32"/>
        </w:rPr>
        <w:t>RELATÓRIO</w:t>
      </w:r>
      <w:r w:rsidR="00BB6080" w:rsidRPr="00794A7A">
        <w:rPr>
          <w:rFonts w:ascii="Arial Narrow" w:hAnsi="Arial Narrow"/>
          <w:b/>
          <w:bCs/>
          <w:color w:val="000000"/>
          <w:sz w:val="32"/>
          <w:szCs w:val="32"/>
        </w:rPr>
        <w:t xml:space="preserve"> (PLANO DE TRABALHO DO ALUNO – SELIC 20</w:t>
      </w:r>
      <w:r w:rsidR="00F360A2">
        <w:rPr>
          <w:rFonts w:ascii="Arial Narrow" w:hAnsi="Arial Narrow"/>
          <w:b/>
          <w:bCs/>
          <w:color w:val="000000"/>
          <w:sz w:val="32"/>
          <w:szCs w:val="32"/>
        </w:rPr>
        <w:t>2</w:t>
      </w:r>
      <w:r w:rsidR="001D690D">
        <w:rPr>
          <w:rFonts w:ascii="Arial Narrow" w:hAnsi="Arial Narrow"/>
          <w:b/>
          <w:bCs/>
          <w:color w:val="000000"/>
          <w:sz w:val="32"/>
          <w:szCs w:val="32"/>
        </w:rPr>
        <w:t>2</w:t>
      </w:r>
      <w:r w:rsidR="00BB6080" w:rsidRPr="00794A7A">
        <w:rPr>
          <w:rFonts w:ascii="Arial Narrow" w:hAnsi="Arial Narrow"/>
          <w:b/>
          <w:bCs/>
          <w:color w:val="000000"/>
          <w:sz w:val="32"/>
          <w:szCs w:val="32"/>
        </w:rPr>
        <w:t>)</w:t>
      </w:r>
      <w:r w:rsidRPr="00794A7A">
        <w:rPr>
          <w:rFonts w:ascii="Arial Narrow" w:hAnsi="Arial Narrow"/>
          <w:b/>
          <w:bCs/>
          <w:color w:val="000000"/>
          <w:sz w:val="32"/>
          <w:szCs w:val="32"/>
        </w:rPr>
        <w:t>:</w:t>
      </w:r>
    </w:p>
    <w:p w:rsidR="00827F63" w:rsidRDefault="00D65818" w:rsidP="0094761A">
      <w:pPr>
        <w:jc w:val="both"/>
        <w:rPr>
          <w:rFonts w:ascii="Arial Narrow" w:hAnsi="Arial Narrow"/>
          <w:color w:val="FF0000"/>
        </w:rPr>
      </w:pPr>
      <w:r w:rsidRPr="00D65818">
        <w:rPr>
          <w:rFonts w:ascii="Arial Narrow" w:hAnsi="Arial Narrow"/>
          <w:b/>
          <w:bCs/>
          <w:color w:val="FF0000"/>
          <w:highlight w:val="yellow"/>
        </w:rPr>
        <w:t>ATENÇÃO</w:t>
      </w:r>
      <w:r>
        <w:rPr>
          <w:rFonts w:ascii="Arial Narrow" w:hAnsi="Arial Narrow"/>
          <w:color w:val="FF0000"/>
        </w:rPr>
        <w:t>:</w:t>
      </w:r>
      <w:r w:rsidR="00FF12B6" w:rsidRPr="00827F63">
        <w:rPr>
          <w:rFonts w:ascii="Arial Narrow" w:hAnsi="Arial Narrow"/>
          <w:color w:val="FF0000"/>
        </w:rPr>
        <w:t xml:space="preserve"> </w:t>
      </w:r>
      <w:r w:rsidR="0071065E" w:rsidRPr="00827F63">
        <w:rPr>
          <w:rFonts w:ascii="Arial Narrow" w:hAnsi="Arial Narrow"/>
          <w:color w:val="FF0000"/>
        </w:rPr>
        <w:t>O</w:t>
      </w:r>
      <w:r w:rsidR="00FF12B6" w:rsidRPr="00827F63">
        <w:rPr>
          <w:rFonts w:ascii="Arial Narrow" w:hAnsi="Arial Narrow"/>
          <w:color w:val="FF0000"/>
        </w:rPr>
        <w:t xml:space="preserve">s dados a serem preenchidos a seguir </w:t>
      </w:r>
      <w:r w:rsidR="004F26CC" w:rsidRPr="00827F63">
        <w:rPr>
          <w:rFonts w:ascii="Arial Narrow" w:hAnsi="Arial Narrow"/>
          <w:color w:val="FF0000"/>
        </w:rPr>
        <w:t xml:space="preserve">precisam estar relacionados com o </w:t>
      </w:r>
      <w:r w:rsidR="004F26CC" w:rsidRPr="00827F63">
        <w:rPr>
          <w:rFonts w:ascii="Arial Narrow" w:hAnsi="Arial Narrow"/>
          <w:caps/>
          <w:color w:val="FF0000"/>
          <w:u w:val="single"/>
        </w:rPr>
        <w:t xml:space="preserve">Plano de Trabalho do aluno submetido </w:t>
      </w:r>
      <w:r w:rsidR="0071065E" w:rsidRPr="00827F63">
        <w:rPr>
          <w:rFonts w:ascii="Arial Narrow" w:hAnsi="Arial Narrow"/>
          <w:caps/>
          <w:color w:val="FF0000"/>
          <w:u w:val="single"/>
        </w:rPr>
        <w:t>na</w:t>
      </w:r>
      <w:r w:rsidR="004F26CC" w:rsidRPr="00827F63">
        <w:rPr>
          <w:rFonts w:ascii="Arial Narrow" w:hAnsi="Arial Narrow"/>
          <w:caps/>
          <w:color w:val="FF0000"/>
          <w:u w:val="single"/>
        </w:rPr>
        <w:t xml:space="preserve"> SELIC</w:t>
      </w:r>
      <w:r w:rsidR="00827F63">
        <w:rPr>
          <w:rFonts w:ascii="Arial Narrow" w:hAnsi="Arial Narrow"/>
          <w:caps/>
          <w:color w:val="FF0000"/>
          <w:u w:val="single"/>
        </w:rPr>
        <w:t xml:space="preserve"> 20</w:t>
      </w:r>
      <w:r w:rsidR="00F360A2">
        <w:rPr>
          <w:rFonts w:ascii="Arial Narrow" w:hAnsi="Arial Narrow"/>
          <w:caps/>
          <w:color w:val="FF0000"/>
          <w:u w:val="single"/>
        </w:rPr>
        <w:t>2</w:t>
      </w:r>
      <w:r w:rsidR="001D690D">
        <w:rPr>
          <w:rFonts w:ascii="Arial Narrow" w:hAnsi="Arial Narrow"/>
          <w:caps/>
          <w:color w:val="FF0000"/>
          <w:u w:val="single"/>
        </w:rPr>
        <w:t>2</w:t>
      </w:r>
      <w:r w:rsidR="004F26CC" w:rsidRPr="00827F63">
        <w:rPr>
          <w:rFonts w:ascii="Arial Narrow" w:hAnsi="Arial Narrow"/>
          <w:color w:val="FF0000"/>
        </w:rPr>
        <w:t xml:space="preserve">. </w:t>
      </w:r>
    </w:p>
    <w:p w:rsidR="00BB6080" w:rsidRPr="00BB6080" w:rsidRDefault="004F26CC" w:rsidP="00BB6080">
      <w:pPr>
        <w:jc w:val="both"/>
        <w:rPr>
          <w:rFonts w:ascii="Arial Narrow" w:hAnsi="Arial Narrow"/>
          <w:color w:val="FF0000"/>
        </w:rPr>
      </w:pPr>
      <w:r w:rsidRPr="00BB6080">
        <w:rPr>
          <w:rFonts w:ascii="Arial Narrow" w:hAnsi="Arial Narrow"/>
          <w:color w:val="FF0000"/>
          <w:u w:val="single"/>
        </w:rPr>
        <w:t>O foco é a parte do projeto desempenhada pelo</w:t>
      </w:r>
      <w:r w:rsidRPr="00827F63">
        <w:rPr>
          <w:rFonts w:ascii="Arial Narrow" w:hAnsi="Arial Narrow"/>
          <w:color w:val="FF0000"/>
        </w:rPr>
        <w:t xml:space="preserve"> </w:t>
      </w:r>
      <w:r w:rsidRPr="00BB6080">
        <w:rPr>
          <w:rFonts w:ascii="Arial Narrow" w:hAnsi="Arial Narrow"/>
          <w:color w:val="FF0000"/>
          <w:u w:val="single"/>
        </w:rPr>
        <w:t>aluno</w:t>
      </w:r>
      <w:r w:rsidRPr="00827F63">
        <w:rPr>
          <w:rFonts w:ascii="Arial Narrow" w:hAnsi="Arial Narrow"/>
          <w:color w:val="FF0000"/>
        </w:rPr>
        <w:t xml:space="preserve">, </w:t>
      </w:r>
      <w:r w:rsidR="0071065E" w:rsidRPr="00827F63">
        <w:rPr>
          <w:rFonts w:ascii="Arial Narrow" w:hAnsi="Arial Narrow"/>
          <w:color w:val="FF0000"/>
        </w:rPr>
        <w:t xml:space="preserve">e </w:t>
      </w:r>
      <w:r w:rsidRPr="00D65818">
        <w:rPr>
          <w:rFonts w:ascii="Arial Narrow" w:hAnsi="Arial Narrow"/>
          <w:color w:val="FF0000"/>
          <w:u w:val="single"/>
        </w:rPr>
        <w:t>não o projeto do professor</w:t>
      </w:r>
      <w:r w:rsidR="0071065E" w:rsidRPr="00827F63">
        <w:rPr>
          <w:rFonts w:ascii="Arial Narrow" w:hAnsi="Arial Narrow"/>
          <w:color w:val="FF0000"/>
        </w:rPr>
        <w:t>,</w:t>
      </w:r>
      <w:r w:rsidRPr="00827F63">
        <w:rPr>
          <w:rFonts w:ascii="Arial Narrow" w:hAnsi="Arial Narrow"/>
          <w:color w:val="FF0000"/>
        </w:rPr>
        <w:t xml:space="preserve"> que é mais abrangente. Obviamente, essas duas instâncias estão mescladas em seus objetivos, etapas e resultados, no entanto, solicitamos aos alunos e orientadores que interpretem o Relatório como uma prestação de contas referente ao planejado no Plano de Trabalho do aluno.</w:t>
      </w:r>
    </w:p>
    <w:tbl>
      <w:tblPr>
        <w:tblW w:w="10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6179"/>
      </w:tblGrid>
      <w:tr w:rsidR="00F97699" w:rsidRPr="00794A7A" w:rsidTr="00794A7A">
        <w:tc>
          <w:tcPr>
            <w:tcW w:w="460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BB6080" w:rsidRPr="00794A7A" w:rsidRDefault="00BB608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1 – </w:t>
            </w:r>
            <w:r w:rsidRPr="00794A7A">
              <w:rPr>
                <w:rFonts w:ascii="Arial Narrow" w:hAnsi="Arial Narrow"/>
                <w:b/>
                <w:bCs/>
              </w:rPr>
              <w:t>TÍTULO DO TRABALHO DO(A) BOLSISTA</w:t>
            </w:r>
            <w:r w:rsidRPr="00794A7A">
              <w:rPr>
                <w:rFonts w:ascii="Arial Narrow" w:hAnsi="Arial Narrow"/>
              </w:rPr>
              <w:t xml:space="preserve">: </w:t>
            </w:r>
          </w:p>
          <w:p w:rsidR="00BB6080" w:rsidRPr="00794A7A" w:rsidRDefault="00BB608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61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46451E" w:rsidRDefault="0046451E">
            <w:pPr>
              <w:pStyle w:val="NormalWeb"/>
              <w:spacing w:before="0" w:beforeAutospacing="0" w:after="0" w:afterAutospacing="0"/>
              <w:jc w:val="center"/>
              <w:divId w:val="980422659"/>
            </w:pPr>
            <w:r>
              <w:rPr>
                <w:color w:val="000000"/>
                <w:sz w:val="32"/>
                <w:szCs w:val="32"/>
              </w:rPr>
              <w:t>Introdução à Física de Altas Energias usando dados públicos do CMS</w:t>
            </w:r>
          </w:p>
          <w:p w:rsidR="00BB6080" w:rsidRPr="00794A7A" w:rsidRDefault="00BB6080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BB6080" w:rsidRPr="00827F63" w:rsidRDefault="00BB6080" w:rsidP="004B5952">
      <w:pPr>
        <w:spacing w:line="264" w:lineRule="auto"/>
        <w:jc w:val="both"/>
        <w:rPr>
          <w:rFonts w:ascii="Arial Narrow" w:hAnsi="Arial Narrow"/>
        </w:rPr>
      </w:pPr>
      <w:r>
        <w:rPr>
          <w:rFonts w:ascii="Arial Narrow" w:hAnsi="Arial Narrow"/>
          <w:color w:val="FF0000"/>
        </w:rPr>
        <w:lastRenderedPageBreak/>
        <w:t xml:space="preserve">Obs.: </w:t>
      </w:r>
      <w:r w:rsidR="004A5396">
        <w:rPr>
          <w:rFonts w:ascii="Arial Narrow" w:hAnsi="Arial Narrow"/>
          <w:color w:val="FF0000"/>
        </w:rPr>
        <w:t>V</w:t>
      </w:r>
      <w:r w:rsidRPr="00827F63">
        <w:rPr>
          <w:rFonts w:ascii="Arial Narrow" w:hAnsi="Arial Narrow"/>
          <w:color w:val="FF0000"/>
        </w:rPr>
        <w:t>inculado ao Plano de Trabalho do aluno. Deve ser diferente do Título do Projeto do Docente!</w:t>
      </w:r>
    </w:p>
    <w:p w:rsidR="0077219B" w:rsidRPr="00827F63" w:rsidRDefault="0077219B" w:rsidP="00853BCA">
      <w:pPr>
        <w:jc w:val="both"/>
        <w:rPr>
          <w:rFonts w:ascii="Arial Narrow" w:hAnsi="Arial Narrow"/>
        </w:rPr>
      </w:pPr>
    </w:p>
    <w:p w:rsidR="00D65818" w:rsidRDefault="00BB6080" w:rsidP="00853BCA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2</w:t>
      </w:r>
      <w:r w:rsidR="0047651F" w:rsidRPr="003433CC">
        <w:rPr>
          <w:rFonts w:ascii="Arial Narrow" w:hAnsi="Arial Narrow"/>
          <w:b/>
          <w:bCs/>
        </w:rPr>
        <w:t xml:space="preserve"> </w:t>
      </w:r>
      <w:r w:rsidR="00D65818" w:rsidRPr="003433CC">
        <w:rPr>
          <w:rFonts w:ascii="Arial Narrow" w:hAnsi="Arial Narrow"/>
          <w:b/>
          <w:bCs/>
        </w:rPr>
        <w:t>–</w:t>
      </w:r>
      <w:r w:rsidR="0047651F" w:rsidRPr="003433CC">
        <w:rPr>
          <w:rFonts w:ascii="Arial Narrow" w:hAnsi="Arial Narrow"/>
          <w:b/>
          <w:bCs/>
        </w:rPr>
        <w:t xml:space="preserve"> </w:t>
      </w:r>
      <w:r w:rsidR="003433CC" w:rsidRPr="003433CC">
        <w:rPr>
          <w:rFonts w:ascii="Arial Narrow" w:hAnsi="Arial Narrow"/>
          <w:b/>
          <w:bCs/>
        </w:rPr>
        <w:t>Principais objetivos do plano de trabalho original (plano de trabalho do bolsista</w:t>
      </w:r>
      <w:r w:rsidR="003433CC">
        <w:rPr>
          <w:rFonts w:ascii="Arial Narrow" w:hAnsi="Arial Narrow"/>
        </w:rPr>
        <w:t>)</w:t>
      </w:r>
      <w:r w:rsidR="00D65818">
        <w:rPr>
          <w:rFonts w:ascii="Arial Narrow" w:hAnsi="Arial Narrow"/>
        </w:rPr>
        <w:t xml:space="preserve"> (até </w:t>
      </w:r>
      <w:r w:rsidR="003433CC">
        <w:rPr>
          <w:rFonts w:ascii="Arial Narrow" w:hAnsi="Arial Narrow"/>
        </w:rPr>
        <w:t>2800</w:t>
      </w:r>
      <w:r w:rsidR="00D65818">
        <w:rPr>
          <w:rFonts w:ascii="Arial Narrow" w:hAnsi="Arial Narrow"/>
        </w:rPr>
        <w:t xml:space="preserve"> caracteres com espaço): </w:t>
      </w:r>
    </w:p>
    <w:tbl>
      <w:tblPr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ook w:val="04A0" w:firstRow="1" w:lastRow="0" w:firstColumn="1" w:lastColumn="0" w:noHBand="0" w:noVBand="1"/>
      </w:tblPr>
      <w:tblGrid>
        <w:gridCol w:w="10517"/>
      </w:tblGrid>
      <w:tr w:rsidR="00BB6080" w:rsidRPr="00794A7A" w:rsidTr="00794A7A">
        <w:tc>
          <w:tcPr>
            <w:tcW w:w="10667" w:type="dxa"/>
            <w:shd w:val="clear" w:color="auto" w:fill="auto"/>
          </w:tcPr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2E6685" w:rsidRDefault="002E6685">
            <w:pPr>
              <w:pStyle w:val="NormalWeb"/>
              <w:spacing w:before="0" w:beforeAutospacing="0" w:after="0" w:afterAutospacing="0"/>
              <w:jc w:val="both"/>
              <w:divId w:val="1999067462"/>
            </w:pPr>
            <w:r>
              <w:rPr>
                <w:b/>
                <w:bCs/>
                <w:color w:val="000000"/>
                <w:sz w:val="32"/>
                <w:szCs w:val="32"/>
              </w:rPr>
              <w:t>Objetivos</w:t>
            </w:r>
          </w:p>
          <w:p w:rsidR="002E6685" w:rsidRDefault="002E6685">
            <w:pPr>
              <w:pStyle w:val="NormalWeb"/>
              <w:spacing w:before="0" w:beforeAutospacing="0" w:after="0" w:afterAutospacing="0"/>
              <w:jc w:val="both"/>
              <w:divId w:val="1999067462"/>
            </w:pPr>
            <w:r>
              <w:rPr>
                <w:b/>
                <w:bCs/>
                <w:color w:val="000000"/>
                <w:sz w:val="32"/>
                <w:szCs w:val="32"/>
              </w:rPr>
              <w:t>   </w:t>
            </w:r>
            <w:r>
              <w:rPr>
                <w:color w:val="000000"/>
              </w:rPr>
              <w:t>O meu plano de trabalho é estudar a Física de Partículas Experimental, ou Física de Altas Energias, utilizando dados públicos do experimento CMS, CERN. Para isso, as atividades iniciais consistiram em estudar e reproduzir uma análise utilizando dados públicos.</w:t>
            </w:r>
          </w:p>
          <w:p w:rsidR="002E6685" w:rsidRDefault="002E6685">
            <w:pPr>
              <w:divId w:val="1999067462"/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BB6080" w:rsidRPr="00794A7A" w:rsidRDefault="00BB6080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  <w:p w:rsidR="004A5396" w:rsidRPr="00794A7A" w:rsidRDefault="004A5396" w:rsidP="00794A7A">
            <w:pPr>
              <w:jc w:val="both"/>
              <w:rPr>
                <w:rFonts w:ascii="Arial Narrow" w:hAnsi="Arial Narrow"/>
                <w:color w:val="002060"/>
              </w:rPr>
            </w:pPr>
          </w:p>
        </w:tc>
      </w:tr>
    </w:tbl>
    <w:p w:rsidR="00D65818" w:rsidRPr="00193312" w:rsidRDefault="00D65818" w:rsidP="00853BCA">
      <w:pPr>
        <w:jc w:val="both"/>
        <w:rPr>
          <w:rFonts w:ascii="Arial Narrow" w:hAnsi="Arial Narrow"/>
          <w:color w:val="002060"/>
        </w:rPr>
      </w:pPr>
    </w:p>
    <w:p w:rsidR="00452C63" w:rsidRPr="00827F63" w:rsidRDefault="00452C63" w:rsidP="00853BCA">
      <w:pPr>
        <w:jc w:val="both"/>
        <w:rPr>
          <w:rFonts w:ascii="Arial Narrow" w:hAnsi="Arial Narrow"/>
        </w:rPr>
      </w:pPr>
    </w:p>
    <w:p w:rsidR="0047651F" w:rsidRPr="00827F63" w:rsidRDefault="004A5396" w:rsidP="00853BCA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3</w:t>
      </w:r>
      <w:r w:rsidR="0047651F" w:rsidRPr="003433CC">
        <w:rPr>
          <w:rFonts w:ascii="Arial Narrow" w:hAnsi="Arial Narrow"/>
          <w:b/>
          <w:bCs/>
        </w:rPr>
        <w:t xml:space="preserve"> </w:t>
      </w:r>
      <w:r w:rsidR="003433CC" w:rsidRPr="003433CC">
        <w:rPr>
          <w:rFonts w:ascii="Arial Narrow" w:hAnsi="Arial Narrow"/>
          <w:b/>
          <w:bCs/>
        </w:rPr>
        <w:t>–</w:t>
      </w:r>
      <w:r w:rsidR="0047651F" w:rsidRPr="003433CC">
        <w:rPr>
          <w:rFonts w:ascii="Arial Narrow" w:hAnsi="Arial Narrow"/>
          <w:b/>
          <w:bCs/>
        </w:rPr>
        <w:t xml:space="preserve"> Principais etapas executadas no período </w:t>
      </w:r>
      <w:r w:rsidR="001E0635" w:rsidRPr="003433CC">
        <w:rPr>
          <w:rFonts w:ascii="Arial Narrow" w:hAnsi="Arial Narrow"/>
          <w:b/>
          <w:bCs/>
        </w:rPr>
        <w:t>da bolsa</w:t>
      </w:r>
      <w:r w:rsidR="003433CC" w:rsidRPr="003433CC">
        <w:rPr>
          <w:rFonts w:ascii="Arial Narrow" w:hAnsi="Arial Narrow"/>
          <w:b/>
          <w:bCs/>
        </w:rPr>
        <w:t>,</w:t>
      </w:r>
      <w:r w:rsidR="001E0635" w:rsidRPr="003433CC">
        <w:rPr>
          <w:rFonts w:ascii="Arial Narrow" w:hAnsi="Arial Narrow"/>
          <w:b/>
          <w:bCs/>
        </w:rPr>
        <w:t xml:space="preserve"> </w:t>
      </w:r>
      <w:r w:rsidR="0047651F" w:rsidRPr="003433CC">
        <w:rPr>
          <w:rFonts w:ascii="Arial Narrow" w:hAnsi="Arial Narrow"/>
          <w:b/>
          <w:bCs/>
        </w:rPr>
        <w:t xml:space="preserve">visando </w:t>
      </w:r>
      <w:r w:rsidR="00767CFB" w:rsidRPr="003433CC">
        <w:rPr>
          <w:rFonts w:ascii="Arial Narrow" w:hAnsi="Arial Narrow"/>
          <w:b/>
          <w:bCs/>
        </w:rPr>
        <w:t>a</w:t>
      </w:r>
      <w:r w:rsidR="0047651F" w:rsidRPr="003433CC">
        <w:rPr>
          <w:rFonts w:ascii="Arial Narrow" w:hAnsi="Arial Narrow"/>
          <w:b/>
          <w:bCs/>
        </w:rPr>
        <w:t>o alcance dos objetivos</w:t>
      </w:r>
      <w:r w:rsidR="00D65818">
        <w:rPr>
          <w:rFonts w:ascii="Arial Narrow" w:hAnsi="Arial Narrow"/>
        </w:rPr>
        <w:t xml:space="preserve"> (até </w:t>
      </w:r>
      <w:r w:rsidR="003433CC">
        <w:rPr>
          <w:rFonts w:ascii="Arial Narrow" w:hAnsi="Arial Narrow"/>
        </w:rPr>
        <w:t>2800</w:t>
      </w:r>
      <w:r w:rsidR="00D65818">
        <w:rPr>
          <w:rFonts w:ascii="Arial Narrow" w:hAnsi="Arial Narrow"/>
        </w:rPr>
        <w:t xml:space="preserve"> caracteres com espaço):</w:t>
      </w:r>
    </w:p>
    <w:p w:rsidR="00BB6080" w:rsidRDefault="00BB6080" w:rsidP="00BB6080">
      <w:pPr>
        <w:jc w:val="both"/>
        <w:rPr>
          <w:rFonts w:ascii="Arial Narrow" w:hAnsi="Arial Narrow"/>
          <w:color w:val="002060"/>
        </w:rPr>
      </w:pPr>
    </w:p>
    <w:p w:rsidR="006A2D09" w:rsidRDefault="006A2D09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  <w:r>
        <w:rPr>
          <w:b/>
          <w:bCs/>
          <w:color w:val="000000"/>
          <w:sz w:val="26"/>
          <w:szCs w:val="26"/>
        </w:rPr>
        <w:t>Etapas realizada</w:t>
      </w:r>
    </w:p>
    <w:p w:rsidR="00BB6080" w:rsidRDefault="006A2D09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  <w:r>
        <w:rPr>
          <w:color w:val="000000"/>
        </w:rPr>
        <w:t> Meu primeiro contato com a Física de Altas Energias foi através do site</w:t>
      </w:r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Particle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adventure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. Além de estudar o MP, foi realizado uma série de apresentações dos assuntos estudados para meus Orientadores e colegas de iniciação científica sobre alguns temas como: as partículas e forças fundamentais, os aceleradores e detectores e o Bóson de Higgs.</w:t>
      </w:r>
    </w:p>
    <w:p w:rsidR="00BB6080" w:rsidRDefault="007C5A33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color w:val="000000"/>
        </w:rPr>
      </w:pPr>
      <w:r>
        <w:rPr>
          <w:color w:val="000000"/>
        </w:rPr>
        <w:t>Atualmente, eu estou estudando as linguagens de programação que serão utilizadas no estudo como Python e C++  e também a como utilizar ferramentas complexas de análise como o ROOT</w:t>
      </w:r>
      <w:r w:rsidR="00C80215">
        <w:rPr>
          <w:color w:val="000000"/>
        </w:rPr>
        <w:t>.</w:t>
      </w:r>
    </w:p>
    <w:p w:rsidR="007C5A33" w:rsidRDefault="007C5A33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  <w:r>
        <w:rPr>
          <w:color w:val="000000"/>
        </w:rPr>
        <w:t>Meu primeiro passo para entender como essas ferramentas funcionam foi estudar um exemplo desenvolvido pelo grupo Open Data:</w:t>
      </w:r>
      <w:r w:rsidR="002204C3">
        <w:rPr>
          <w:color w:val="000000"/>
        </w:rPr>
        <w:t xml:space="preserve"> </w:t>
      </w:r>
      <w:r w:rsidR="002204C3">
        <w:rPr>
          <w:color w:val="202124"/>
        </w:rPr>
        <w:t xml:space="preserve">Análise de Higgs para quatro </w:t>
      </w:r>
      <w:proofErr w:type="spellStart"/>
      <w:r w:rsidR="002204C3">
        <w:rPr>
          <w:color w:val="202124"/>
        </w:rPr>
        <w:t>léptons</w:t>
      </w:r>
      <w:proofErr w:type="spellEnd"/>
      <w:r w:rsidR="002204C3">
        <w:rPr>
          <w:color w:val="202124"/>
        </w:rPr>
        <w:t xml:space="preserve"> usando dados de 2011-2012.</w:t>
      </w:r>
    </w:p>
    <w:p w:rsidR="00BB6080" w:rsidRDefault="00BB6080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BB6080" w:rsidRDefault="002204C3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  <w:r>
        <w:rPr>
          <w:color w:val="333333"/>
        </w:rPr>
        <w:t xml:space="preserve">Nesse exemplo, os dados dos eventos possuem 4 </w:t>
      </w:r>
      <w:proofErr w:type="spellStart"/>
      <w:r>
        <w:rPr>
          <w:color w:val="333333"/>
        </w:rPr>
        <w:t>léptons</w:t>
      </w:r>
      <w:proofErr w:type="spellEnd"/>
      <w:r>
        <w:rPr>
          <w:color w:val="333333"/>
        </w:rPr>
        <w:t xml:space="preserve"> provenientes do decaimento de um bóson Z e um bóson Z virtual, os quais vinham do decaimento de um bóson de Higgs que foi resultado de uma interação entre dois </w:t>
      </w:r>
      <w:proofErr w:type="spellStart"/>
      <w:r>
        <w:rPr>
          <w:color w:val="333333"/>
        </w:rPr>
        <w:t>glúons</w:t>
      </w:r>
      <w:proofErr w:type="spellEnd"/>
      <w:r>
        <w:rPr>
          <w:color w:val="202124"/>
        </w:rPr>
        <w:t xml:space="preserve">. </w:t>
      </w:r>
      <w:r w:rsidR="00383F9C">
        <w:rPr>
          <w:color w:val="202124"/>
        </w:rPr>
        <w:t xml:space="preserve">A figura 1 é um diagrama de Feynman   que representa graficamente </w:t>
      </w:r>
      <w:r w:rsidR="002D7B82">
        <w:rPr>
          <w:color w:val="202124"/>
        </w:rPr>
        <w:t>o processo descrito.</w:t>
      </w:r>
    </w:p>
    <w:p w:rsidR="00BB6080" w:rsidRDefault="00BB6080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BB6080" w:rsidRDefault="00BB6080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2D7B82" w:rsidRDefault="002D7B82">
      <w:pPr>
        <w:pStyle w:val="NormalWeb"/>
        <w:spacing w:before="0" w:beforeAutospacing="0" w:after="0" w:afterAutospacing="0"/>
        <w:jc w:val="center"/>
        <w:divId w:val="885096023"/>
      </w:pPr>
      <w:r>
        <w:rPr>
          <w:rFonts w:ascii="Arial Narrow" w:eastAsia="Times New Roman" w:hAnsi="Arial Narrow"/>
          <w:noProof/>
          <w:color w:val="002060"/>
        </w:rPr>
        <w:drawing>
          <wp:inline distT="0" distB="0" distL="0" distR="0" wp14:anchorId="7F2E7672" wp14:editId="1BDBF111">
            <wp:extent cx="3601720" cy="16236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80" w:rsidRPr="002D7B82" w:rsidRDefault="002D7B82" w:rsidP="002D7B82">
      <w:pPr>
        <w:pStyle w:val="NormalWeb"/>
        <w:spacing w:before="0" w:beforeAutospacing="0" w:after="0" w:afterAutospacing="0"/>
        <w:jc w:val="center"/>
        <w:divId w:val="885096023"/>
      </w:pPr>
      <w:r>
        <w:rPr>
          <w:color w:val="000000"/>
        </w:rPr>
        <w:t>  Figura 1: Diagrama de Feynman do processo</w:t>
      </w:r>
    </w:p>
    <w:p w:rsidR="002D7B82" w:rsidRDefault="002D7B82">
      <w:pPr>
        <w:pStyle w:val="NormalWeb"/>
        <w:spacing w:before="0" w:beforeAutospacing="0" w:after="0" w:afterAutospacing="0"/>
        <w:jc w:val="both"/>
        <w:divId w:val="789931893"/>
      </w:pPr>
      <w:r>
        <w:rPr>
          <w:b/>
          <w:bCs/>
          <w:color w:val="000000"/>
          <w:sz w:val="32"/>
          <w:szCs w:val="32"/>
        </w:rPr>
        <w:t>Descrição das atividades realizadas detalhadamente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Estudo sobre o MP de Física de Partículas e os diferentes tipos de colisões e aceleradores de partículas que são utilizados para investigá-las;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foi estudado com ênfase o experimento CMS e os seus sub detectores;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 xml:space="preserve">estudos básicos de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e C++;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instalação e configuração da ferramenta ROOT;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acesso ao portal OPEN DATA  CMS onde são disponibilizados os dados dos eventos no formato CSV;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lastRenderedPageBreak/>
        <w:t xml:space="preserve">leitura dos dados CSV utilizando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e entendimento de como são organizados;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estudo das partículas  que se deseja analisar;</w:t>
      </w:r>
    </w:p>
    <w:p w:rsidR="002D7B82" w:rsidRDefault="002D7B82" w:rsidP="002D7B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reconstrução das partículas que decaíram, de estado final, e cálculo da massa invariante;</w:t>
      </w:r>
    </w:p>
    <w:p w:rsidR="00BB6080" w:rsidRPr="002F44B0" w:rsidRDefault="002D7B82" w:rsidP="002F44B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divId w:val="789931893"/>
        <w:rPr>
          <w:color w:val="000000"/>
        </w:rPr>
      </w:pPr>
      <w:r>
        <w:rPr>
          <w:color w:val="000000"/>
        </w:rPr>
        <w:t>comparação do que foi observado com modelos teóricos.</w:t>
      </w:r>
    </w:p>
    <w:p w:rsidR="00BB6080" w:rsidRDefault="00BB608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2F44B0" w:rsidRDefault="002F44B0" w:rsidP="00853BCA">
      <w:pPr>
        <w:jc w:val="both"/>
        <w:rPr>
          <w:rFonts w:ascii="Arial Narrow" w:hAnsi="Arial Narrow"/>
          <w:b/>
          <w:bCs/>
        </w:rPr>
      </w:pPr>
    </w:p>
    <w:p w:rsidR="004A5396" w:rsidRDefault="004A5396" w:rsidP="008D22BA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4</w:t>
      </w:r>
      <w:r w:rsidR="0047651F" w:rsidRPr="003433CC">
        <w:rPr>
          <w:rFonts w:ascii="Arial Narrow" w:hAnsi="Arial Narrow"/>
          <w:b/>
          <w:bCs/>
        </w:rPr>
        <w:t xml:space="preserve"> </w:t>
      </w:r>
      <w:r w:rsidR="003433CC" w:rsidRPr="003433CC">
        <w:rPr>
          <w:rFonts w:ascii="Arial Narrow" w:hAnsi="Arial Narrow"/>
          <w:b/>
          <w:bCs/>
        </w:rPr>
        <w:t>–</w:t>
      </w:r>
      <w:r w:rsidR="0047651F" w:rsidRPr="003433CC">
        <w:rPr>
          <w:rFonts w:ascii="Arial Narrow" w:hAnsi="Arial Narrow"/>
          <w:b/>
          <w:bCs/>
        </w:rPr>
        <w:t xml:space="preserve"> Apresentação e discussão </w:t>
      </w:r>
      <w:r w:rsidR="00D06539" w:rsidRPr="003433CC">
        <w:rPr>
          <w:rFonts w:ascii="Arial Narrow" w:hAnsi="Arial Narrow"/>
          <w:b/>
          <w:bCs/>
        </w:rPr>
        <w:t>sucinta</w:t>
      </w:r>
      <w:r w:rsidR="0047651F" w:rsidRPr="003433CC">
        <w:rPr>
          <w:rFonts w:ascii="Arial Narrow" w:hAnsi="Arial Narrow"/>
          <w:b/>
          <w:bCs/>
        </w:rPr>
        <w:t xml:space="preserve"> dos principais resultados obtidos</w:t>
      </w:r>
      <w:r w:rsidR="003433CC">
        <w:rPr>
          <w:rFonts w:ascii="Arial Narrow" w:hAnsi="Arial Narrow"/>
        </w:rPr>
        <w:t xml:space="preserve"> (até 2800 caracteres com espaço)</w:t>
      </w:r>
      <w:r w:rsidR="00461FC2" w:rsidRPr="00827F63">
        <w:rPr>
          <w:rFonts w:ascii="Arial Narrow" w:hAnsi="Arial Narrow"/>
        </w:rPr>
        <w:t>:</w:t>
      </w:r>
    </w:p>
    <w:p w:rsidR="0004485A" w:rsidRPr="008D22BA" w:rsidRDefault="0004485A" w:rsidP="008D22BA">
      <w:pPr>
        <w:jc w:val="both"/>
        <w:rPr>
          <w:rFonts w:ascii="Arial Narrow" w:hAnsi="Arial Narrow"/>
        </w:rPr>
      </w:pPr>
    </w:p>
    <w:p w:rsidR="008D22BA" w:rsidRDefault="008D22BA">
      <w:pPr>
        <w:pStyle w:val="NormalWeb"/>
        <w:spacing w:before="0" w:beforeAutospacing="0" w:after="0" w:afterAutospacing="0"/>
        <w:jc w:val="both"/>
        <w:divId w:val="90131454"/>
      </w:pPr>
      <w:r>
        <w:rPr>
          <w:b/>
          <w:bCs/>
          <w:color w:val="000000"/>
          <w:sz w:val="32"/>
          <w:szCs w:val="32"/>
        </w:rPr>
        <w:lastRenderedPageBreak/>
        <w:t>Resultados Obtidos</w:t>
      </w:r>
    </w:p>
    <w:p w:rsidR="008D22BA" w:rsidRDefault="008D22BA">
      <w:pPr>
        <w:pStyle w:val="NormalWeb"/>
        <w:spacing w:before="0" w:beforeAutospacing="0" w:after="0" w:afterAutospacing="0"/>
        <w:jc w:val="both"/>
        <w:divId w:val="90131454"/>
      </w:pPr>
      <w:r>
        <w:rPr>
          <w:b/>
          <w:bCs/>
          <w:color w:val="000000"/>
          <w:sz w:val="32"/>
          <w:szCs w:val="32"/>
        </w:rPr>
        <w:t>  </w:t>
      </w:r>
      <w:r>
        <w:rPr>
          <w:color w:val="000000"/>
        </w:rPr>
        <w:t>Até o momento consegui estudar a base do MP e sobre como se utiliza o Python para a leitura dos dados públicos disponibilizados pela colaboração CMS . </w:t>
      </w:r>
    </w:p>
    <w:p w:rsidR="008D22BA" w:rsidRDefault="008D22BA">
      <w:pPr>
        <w:pStyle w:val="NormalWeb"/>
        <w:spacing w:before="0" w:beforeAutospacing="0" w:after="0" w:afterAutospacing="0"/>
        <w:jc w:val="both"/>
        <w:divId w:val="90131454"/>
      </w:pPr>
      <w:r>
        <w:rPr>
          <w:color w:val="000000"/>
        </w:rPr>
        <w:t xml:space="preserve">   Toda a parte manual feita até o momento sobre a análise de dados foi: instalar os programas necessários como o Root e entender como funcionam os arquivos CSV e a maneira em que eles são disponibilizados pelo CMS e como plotar histogramas utilizando Python e como utilizar </w:t>
      </w:r>
      <w:proofErr w:type="spellStart"/>
      <w:r>
        <w:rPr>
          <w:color w:val="000000"/>
        </w:rPr>
        <w:t>fit</w:t>
      </w:r>
      <w:proofErr w:type="spellEnd"/>
      <w:r>
        <w:rPr>
          <w:color w:val="000000"/>
        </w:rPr>
        <w:t xml:space="preserve"> de funções sobre os dados a fim de determinar erros estatísticos, determinar estimativas das grandezas desejadas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e para obter parâmetros físicos de interesse para o estudo</w:t>
      </w:r>
      <w:r>
        <w:rPr>
          <w:color w:val="000000"/>
        </w:rPr>
        <w:t>.</w:t>
      </w:r>
    </w:p>
    <w:p w:rsidR="008D22BA" w:rsidRDefault="008D22BA">
      <w:pPr>
        <w:pStyle w:val="NormalWeb"/>
        <w:spacing w:before="0" w:beforeAutospacing="0" w:after="0" w:afterAutospacing="0"/>
        <w:jc w:val="both"/>
        <w:divId w:val="490098259"/>
      </w:pPr>
      <w:r>
        <w:rPr>
          <w:color w:val="000000"/>
        </w:rPr>
        <w:t xml:space="preserve">   A figura 2 mostra o histograma com eixo vertical representando o número de eventos e o eixo horizontal a energia em GeV feito a partir do exemplo da referência, mencionado anteriormente. Nele os dados estão dispostos como pontos com barra de erros e a simulação de Monte Carlo da Física correspondente aos bósons Z e quarks tops estão representados como cores sólidas. Observa-se claramente a necessidade da presença da simulação representante da Física relacionada ao bóson de Higgs, em vermelho,  para que os dados sejam completamente descritos pela Física presente na simulação.  A energia dos eventos analisados foi de 7 </w:t>
      </w:r>
      <w:proofErr w:type="spellStart"/>
      <w:r>
        <w:rPr>
          <w:color w:val="000000"/>
        </w:rPr>
        <w:t>TeV</w:t>
      </w:r>
      <w:proofErr w:type="spellEnd"/>
      <w:r>
        <w:rPr>
          <w:color w:val="000000"/>
        </w:rPr>
        <w:t xml:space="preserve"> e 8 </w:t>
      </w:r>
      <w:proofErr w:type="spellStart"/>
      <w:r>
        <w:rPr>
          <w:color w:val="000000"/>
        </w:rPr>
        <w:t>TeV</w:t>
      </w:r>
      <w:proofErr w:type="spellEnd"/>
      <w:r>
        <w:rPr>
          <w:color w:val="000000"/>
        </w:rPr>
        <w:t>, com luminosidade integrada de 2,3 fb</w:t>
      </w:r>
      <w:r>
        <w:rPr>
          <w:color w:val="000000"/>
          <w:sz w:val="14"/>
          <w:szCs w:val="14"/>
          <w:vertAlign w:val="superscript"/>
        </w:rPr>
        <w:t>-1</w:t>
      </w:r>
      <w:r>
        <w:rPr>
          <w:color w:val="000000"/>
        </w:rPr>
        <w:t xml:space="preserve"> e 11,6 fb</w:t>
      </w:r>
      <w:r>
        <w:rPr>
          <w:color w:val="000000"/>
          <w:sz w:val="14"/>
          <w:szCs w:val="14"/>
          <w:vertAlign w:val="superscript"/>
        </w:rPr>
        <w:t>-1</w:t>
      </w:r>
      <w:r>
        <w:rPr>
          <w:color w:val="000000"/>
        </w:rPr>
        <w:t>, respectivamente.</w:t>
      </w:r>
    </w:p>
    <w:p w:rsidR="008D22BA" w:rsidRDefault="008D22BA">
      <w:pPr>
        <w:pStyle w:val="NormalWeb"/>
        <w:spacing w:before="0" w:beforeAutospacing="0" w:after="0" w:afterAutospacing="0"/>
        <w:jc w:val="center"/>
        <w:divId w:val="490098259"/>
      </w:pPr>
      <w:r>
        <w:rPr>
          <w:noProof/>
          <w:color w:val="000000"/>
        </w:rPr>
        <w:drawing>
          <wp:inline distT="0" distB="0" distL="0" distR="0" wp14:anchorId="43920487" wp14:editId="0A492830">
            <wp:extent cx="5168900" cy="2127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BA" w:rsidRDefault="008D22BA">
      <w:pPr>
        <w:pStyle w:val="NormalWeb"/>
        <w:spacing w:before="0" w:beforeAutospacing="0" w:after="0" w:afterAutospacing="0"/>
        <w:jc w:val="center"/>
        <w:divId w:val="490098259"/>
      </w:pPr>
      <w:r>
        <w:rPr>
          <w:color w:val="000000"/>
        </w:rPr>
        <w:t>Figura 2: Histograma de um evento simulado especialmente para estudo.</w:t>
      </w:r>
    </w:p>
    <w:p w:rsidR="008D22BA" w:rsidRDefault="008D22BA">
      <w:pPr>
        <w:divId w:val="490098259"/>
      </w:pPr>
    </w:p>
    <w:p w:rsidR="008D22BA" w:rsidRDefault="008D22BA">
      <w:pPr>
        <w:pStyle w:val="NormalWeb"/>
        <w:spacing w:before="0" w:beforeAutospacing="0" w:after="0" w:afterAutospacing="0"/>
        <w:jc w:val="both"/>
        <w:divId w:val="490098259"/>
      </w:pPr>
      <w:r>
        <w:rPr>
          <w:color w:val="000000"/>
        </w:rPr>
        <w:t xml:space="preserve">A figura 3 mostra a distribuição de dados limitados entre 80 a 100 GeV com uma  aproximação da distribuição dos dados por uma função de distribuição gaussiana, o que chamamos de </w:t>
      </w:r>
      <w:proofErr w:type="spellStart"/>
      <w:r>
        <w:rPr>
          <w:color w:val="000000"/>
        </w:rPr>
        <w:t>fit</w:t>
      </w:r>
      <w:proofErr w:type="spellEnd"/>
      <w:r>
        <w:rPr>
          <w:color w:val="000000"/>
        </w:rPr>
        <w:t xml:space="preserve"> (está presente como a linha vermelha passando próxima aos pontos). O objetivo de fazer esse </w:t>
      </w:r>
      <w:proofErr w:type="spellStart"/>
      <w:r>
        <w:rPr>
          <w:color w:val="000000"/>
        </w:rPr>
        <w:t>fit</w:t>
      </w:r>
      <w:proofErr w:type="spellEnd"/>
      <w:r>
        <w:rPr>
          <w:color w:val="000000"/>
        </w:rPr>
        <w:t xml:space="preserve"> é para que seja possível obter parâmetros físicos a partir dele.</w:t>
      </w:r>
    </w:p>
    <w:p w:rsidR="008D22BA" w:rsidRDefault="008D22BA">
      <w:pPr>
        <w:divId w:val="490098259"/>
      </w:pPr>
    </w:p>
    <w:p w:rsidR="008D22BA" w:rsidRDefault="008D22BA">
      <w:pPr>
        <w:pStyle w:val="NormalWeb"/>
        <w:spacing w:before="0" w:beforeAutospacing="0" w:after="0" w:afterAutospacing="0"/>
        <w:jc w:val="center"/>
        <w:divId w:val="490098259"/>
      </w:pPr>
      <w:r>
        <w:rPr>
          <w:noProof/>
          <w:color w:val="000000"/>
        </w:rPr>
        <w:lastRenderedPageBreak/>
        <w:drawing>
          <wp:inline distT="0" distB="0" distL="0" distR="0" wp14:anchorId="53C487E9" wp14:editId="0E9DF455">
            <wp:extent cx="5150485" cy="25755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96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  <w:r>
        <w:rPr>
          <w:color w:val="000000"/>
        </w:rPr>
        <w:t> Figura 3: Fit da função Gaussiana sobre os uma parte dos dados.</w:t>
      </w: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Default="008D22BA" w:rsidP="008D22BA">
      <w:pPr>
        <w:pStyle w:val="NormalWeb"/>
        <w:spacing w:before="0" w:beforeAutospacing="0" w:after="0" w:afterAutospacing="0"/>
        <w:jc w:val="center"/>
        <w:divId w:val="490098259"/>
        <w:rPr>
          <w:color w:val="000000"/>
        </w:rPr>
      </w:pPr>
    </w:p>
    <w:p w:rsidR="008D22BA" w:rsidRPr="008D22BA" w:rsidRDefault="008D22BA" w:rsidP="008D22BA">
      <w:pPr>
        <w:pStyle w:val="NormalWeb"/>
        <w:spacing w:before="0" w:beforeAutospacing="0" w:after="0" w:afterAutospacing="0"/>
        <w:jc w:val="center"/>
        <w:divId w:val="490098259"/>
      </w:pPr>
    </w:p>
    <w:p w:rsidR="004A5396" w:rsidRDefault="004A5396" w:rsidP="00037EFB">
      <w:pPr>
        <w:jc w:val="both"/>
        <w:rPr>
          <w:rFonts w:ascii="Arial Narrow" w:hAnsi="Arial Narrow" w:cs="Arial"/>
        </w:rPr>
      </w:pPr>
    </w:p>
    <w:p w:rsidR="004A5396" w:rsidRPr="003433CC" w:rsidRDefault="004A5396" w:rsidP="00037EFB">
      <w:pPr>
        <w:jc w:val="both"/>
        <w:rPr>
          <w:rFonts w:ascii="Arial Narrow" w:hAnsi="Arial Narrow" w:cs="Arial"/>
        </w:rPr>
      </w:pPr>
    </w:p>
    <w:p w:rsidR="0071065E" w:rsidRDefault="004A5396" w:rsidP="004B5952">
      <w:pPr>
        <w:spacing w:before="120" w:line="264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5</w:t>
      </w:r>
      <w:r w:rsidR="00853BCA" w:rsidRPr="004E3055">
        <w:rPr>
          <w:rFonts w:ascii="Arial Narrow" w:hAnsi="Arial Narrow"/>
          <w:b/>
          <w:bCs/>
        </w:rPr>
        <w:t xml:space="preserve"> </w:t>
      </w:r>
      <w:r w:rsidR="003433CC" w:rsidRPr="004E3055">
        <w:rPr>
          <w:rFonts w:ascii="Arial Narrow" w:hAnsi="Arial Narrow"/>
          <w:b/>
          <w:bCs/>
        </w:rPr>
        <w:t>–</w:t>
      </w:r>
      <w:r w:rsidR="00853BCA" w:rsidRPr="004E3055">
        <w:rPr>
          <w:rFonts w:ascii="Arial Narrow" w:hAnsi="Arial Narrow"/>
          <w:b/>
          <w:bCs/>
        </w:rPr>
        <w:t xml:space="preserve"> Relacione os principais fatores negativos e positivos que inte</w:t>
      </w:r>
      <w:r w:rsidR="00461FC2" w:rsidRPr="004E3055">
        <w:rPr>
          <w:rFonts w:ascii="Arial Narrow" w:hAnsi="Arial Narrow"/>
          <w:b/>
          <w:bCs/>
        </w:rPr>
        <w:t>rferiram na execução do projeto.</w:t>
      </w:r>
    </w:p>
    <w:p w:rsidR="004A5396" w:rsidRPr="004E3055" w:rsidRDefault="004A5396" w:rsidP="004B5952">
      <w:pPr>
        <w:spacing w:before="120" w:line="264" w:lineRule="auto"/>
        <w:jc w:val="both"/>
        <w:rPr>
          <w:rFonts w:ascii="Arial Narrow" w:hAnsi="Arial Narrow"/>
          <w:b/>
          <w:bCs/>
        </w:rPr>
      </w:pPr>
    </w:p>
    <w:p w:rsidR="00853BCA" w:rsidRPr="003433CC" w:rsidRDefault="00853BCA" w:rsidP="00D71238">
      <w:pPr>
        <w:numPr>
          <w:ilvl w:val="0"/>
          <w:numId w:val="1"/>
        </w:numPr>
        <w:spacing w:line="264" w:lineRule="auto"/>
        <w:rPr>
          <w:rFonts w:ascii="Arial Narrow" w:hAnsi="Arial Narrow"/>
        </w:rPr>
      </w:pPr>
      <w:r w:rsidRPr="003433CC">
        <w:rPr>
          <w:rFonts w:ascii="Arial Narrow" w:hAnsi="Arial Narrow"/>
        </w:rPr>
        <w:t>FATORES POSITIVOS</w:t>
      </w:r>
      <w:r w:rsidR="003433CC" w:rsidRPr="003433CC">
        <w:rPr>
          <w:rFonts w:ascii="Arial Narrow" w:hAnsi="Arial Narrow"/>
        </w:rPr>
        <w:t xml:space="preserve"> (até 2800 caracteres com espaço)</w:t>
      </w:r>
      <w:r w:rsidRPr="003433CC">
        <w:rPr>
          <w:rFonts w:ascii="Arial Narrow" w:hAnsi="Arial Narrow"/>
        </w:rPr>
        <w:t>:</w:t>
      </w:r>
    </w:p>
    <w:p w:rsidR="00D65818" w:rsidRPr="003433CC" w:rsidRDefault="00D65818" w:rsidP="00D65818">
      <w:pPr>
        <w:spacing w:line="264" w:lineRule="auto"/>
        <w:ind w:left="1080"/>
        <w:rPr>
          <w:rFonts w:ascii="Arial Narrow" w:hAnsi="Arial Narrow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04485A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  <w:r>
        <w:rPr>
          <w:color w:val="000000"/>
        </w:rPr>
        <w:t>O fator positivo principal  foi que pude estudar mais sobre a minha área de interesse que é a Física de Partículas e graças aos meus orientadores ter uma experiência inicial de como funciona a pesquisa científica e o trabalho em conjunto. Também posso comentar toda a disponibilidade dos meus orientadores que sempre propõem reuniões para me ajudarem a solucionar minhas dúvidas, e também sobre a estrutura disponibilizada pelo DFNAE (Departamento de Física Nuclear e Altas energias do Instituto de Física da Universidade do Estado do Rio de Janeiro) aos alunos de Iniciação científica como salas e computadores, e nesse ambiente os alunos de iniciação científica interagem e compartilham informações.</w:t>
      </w: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C70729" w:rsidRPr="003433CC" w:rsidRDefault="00C70729" w:rsidP="00853BCA">
      <w:pPr>
        <w:rPr>
          <w:rFonts w:ascii="Arial Narrow" w:hAnsi="Arial Narrow"/>
        </w:rPr>
      </w:pPr>
    </w:p>
    <w:p w:rsidR="004A5396" w:rsidRPr="00BA29A6" w:rsidRDefault="00853BCA" w:rsidP="00BA29A6">
      <w:pPr>
        <w:numPr>
          <w:ilvl w:val="0"/>
          <w:numId w:val="1"/>
        </w:numPr>
        <w:rPr>
          <w:rFonts w:ascii="Arial Narrow" w:hAnsi="Arial Narrow"/>
        </w:rPr>
      </w:pPr>
      <w:r w:rsidRPr="003433CC">
        <w:rPr>
          <w:rFonts w:ascii="Arial Narrow" w:hAnsi="Arial Narrow"/>
        </w:rPr>
        <w:t>FATORES NEGATIVOS</w:t>
      </w:r>
      <w:r w:rsidR="003433CC">
        <w:rPr>
          <w:rFonts w:ascii="Arial Narrow" w:hAnsi="Arial Narrow"/>
        </w:rPr>
        <w:t xml:space="preserve"> </w:t>
      </w:r>
      <w:r w:rsidR="003433CC" w:rsidRPr="003433CC">
        <w:rPr>
          <w:rFonts w:ascii="Arial Narrow" w:hAnsi="Arial Narrow"/>
        </w:rPr>
        <w:t>(até 2800 caracteres com espaço</w:t>
      </w:r>
      <w:r w:rsidR="003433CC">
        <w:rPr>
          <w:rFonts w:ascii="Arial Narrow" w:hAnsi="Arial Narrow"/>
        </w:rPr>
        <w:t>):</w:t>
      </w: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A147C" w:rsidRPr="007A147C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A147C" w:rsidRPr="003827D1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0000" w:themeColor="text1"/>
        </w:rPr>
      </w:pPr>
      <w:r w:rsidRPr="003827D1">
        <w:rPr>
          <w:rFonts w:ascii="Arial Narrow" w:hAnsi="Arial Narrow"/>
          <w:color w:val="000000" w:themeColor="text1"/>
        </w:rPr>
        <w:t>1. Desafios na compreensão de conceitos complexos: A Física de Partículas é uma área altamente especializada e desafiadora, e enfrentei dificuldades para entender certos conceitos e teorias avançadas. No entanto, busquei superar esses desafios por meio de estudo diligente e apoio do meu orientador.</w:t>
      </w:r>
    </w:p>
    <w:p w:rsidR="007A147C" w:rsidRPr="003827D1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0000" w:themeColor="text1"/>
        </w:rPr>
      </w:pPr>
    </w:p>
    <w:p w:rsidR="007A147C" w:rsidRPr="003827D1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0000" w:themeColor="text1"/>
        </w:rPr>
      </w:pPr>
      <w:r w:rsidRPr="003827D1">
        <w:rPr>
          <w:rFonts w:ascii="Arial Narrow" w:hAnsi="Arial Narrow"/>
          <w:color w:val="000000" w:themeColor="text1"/>
        </w:rPr>
        <w:t>2. Restrições de tempo: A carga de trabalho envolvida na pesquisa científica de Física de Partículas pode ser intensa, especialmente ao combinar os compromissos acadêmicos regulares. Gerenciar meu tempo de forma eficaz e equilibrar as demandas acadêmicas e de pesquisa tem sido um desafio constante.</w:t>
      </w:r>
    </w:p>
    <w:p w:rsidR="007A147C" w:rsidRPr="003827D1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0000" w:themeColor="text1"/>
        </w:rPr>
      </w:pPr>
    </w:p>
    <w:p w:rsidR="007A147C" w:rsidRPr="003827D1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0000" w:themeColor="text1"/>
        </w:rPr>
      </w:pPr>
      <w:r w:rsidRPr="003827D1">
        <w:rPr>
          <w:rFonts w:ascii="Arial Narrow" w:hAnsi="Arial Narrow"/>
          <w:color w:val="000000" w:themeColor="text1"/>
        </w:rPr>
        <w:t>3. Barreiras linguísticas: A Física de Partículas é uma área internacional, e muitas publicações e recursos estão disponíveis apenas em inglês. Como resultado, tive que dedicar tempo extra para aprimorar minhas habilidades de leitura e compreensão em inglês, a fim de acessar e utilizar plenamente a literatura científica relevante.</w:t>
      </w:r>
    </w:p>
    <w:p w:rsidR="007A147C" w:rsidRPr="007A147C" w:rsidRDefault="007A147C" w:rsidP="007A147C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A5396" w:rsidRDefault="004A5396" w:rsidP="004A5396">
      <w:pPr>
        <w:jc w:val="both"/>
        <w:rPr>
          <w:rFonts w:ascii="Arial Narrow" w:hAnsi="Arial Narrow" w:cs="Arial"/>
        </w:rPr>
      </w:pPr>
    </w:p>
    <w:p w:rsidR="00D52AC5" w:rsidRDefault="00D52AC5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</w:p>
    <w:p w:rsidR="00037EFB" w:rsidRPr="00343B26" w:rsidRDefault="00332A0B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  <w:sz w:val="28"/>
          <w:szCs w:val="28"/>
        </w:rPr>
      </w:pPr>
      <w:r w:rsidRPr="004E3055">
        <w:rPr>
          <w:rFonts w:ascii="Arial Narrow" w:hAnsi="Arial Narrow"/>
          <w:b/>
          <w:bCs/>
        </w:rPr>
        <w:t xml:space="preserve">VI </w:t>
      </w:r>
      <w:r w:rsidR="003433CC" w:rsidRPr="004E3055">
        <w:rPr>
          <w:rFonts w:ascii="Arial Narrow" w:hAnsi="Arial Narrow"/>
          <w:b/>
          <w:bCs/>
        </w:rPr>
        <w:t>–</w:t>
      </w:r>
      <w:r w:rsidR="00853BCA" w:rsidRPr="004E3055">
        <w:rPr>
          <w:rFonts w:ascii="Arial Narrow" w:hAnsi="Arial Narrow"/>
          <w:b/>
          <w:bCs/>
        </w:rPr>
        <w:t xml:space="preserve"> Informe </w:t>
      </w:r>
      <w:r w:rsidRPr="004E3055">
        <w:rPr>
          <w:rFonts w:ascii="Arial Narrow" w:hAnsi="Arial Narrow"/>
          <w:b/>
          <w:bCs/>
        </w:rPr>
        <w:t xml:space="preserve">se houve produção científica no </w:t>
      </w:r>
      <w:r w:rsidRPr="00343B26">
        <w:rPr>
          <w:rFonts w:ascii="Arial Narrow" w:hAnsi="Arial Narrow"/>
          <w:b/>
          <w:bCs/>
          <w:sz w:val="28"/>
          <w:szCs w:val="28"/>
        </w:rPr>
        <w:t>período</w:t>
      </w:r>
      <w:r w:rsidR="00343B26">
        <w:rPr>
          <w:rFonts w:ascii="Arial Narrow" w:hAnsi="Arial Narrow"/>
          <w:sz w:val="28"/>
          <w:szCs w:val="28"/>
        </w:rPr>
        <w:t xml:space="preserve"> de </w:t>
      </w:r>
      <w:r w:rsidR="00343B26">
        <w:rPr>
          <w:rFonts w:ascii="Arial Narrow" w:hAnsi="Arial Narrow"/>
          <w:color w:val="FF0000"/>
          <w:sz w:val="28"/>
          <w:szCs w:val="28"/>
        </w:rPr>
        <w:t>agosto de 202</w:t>
      </w:r>
      <w:r w:rsidR="001D690D">
        <w:rPr>
          <w:rFonts w:ascii="Arial Narrow" w:hAnsi="Arial Narrow"/>
          <w:color w:val="FF0000"/>
          <w:sz w:val="28"/>
          <w:szCs w:val="28"/>
        </w:rPr>
        <w:t>2</w:t>
      </w:r>
      <w:r w:rsidR="00343B26">
        <w:rPr>
          <w:rFonts w:ascii="Arial Narrow" w:hAnsi="Arial Narrow"/>
          <w:color w:val="FF0000"/>
          <w:sz w:val="28"/>
          <w:szCs w:val="28"/>
        </w:rPr>
        <w:t xml:space="preserve"> a </w:t>
      </w:r>
      <w:r w:rsidR="001D690D">
        <w:rPr>
          <w:rFonts w:ascii="Arial Narrow" w:hAnsi="Arial Narrow"/>
          <w:color w:val="FF0000"/>
          <w:sz w:val="28"/>
          <w:szCs w:val="28"/>
        </w:rPr>
        <w:t>junho de 2023</w:t>
      </w:r>
      <w:r w:rsidR="00C70729" w:rsidRPr="00343B26">
        <w:rPr>
          <w:rFonts w:ascii="Arial Narrow" w:hAnsi="Arial Narrow"/>
          <w:color w:val="FF0000"/>
          <w:sz w:val="28"/>
          <w:szCs w:val="28"/>
        </w:rPr>
        <w:t>)</w:t>
      </w:r>
      <w:r w:rsidRPr="00343B26">
        <w:rPr>
          <w:rFonts w:ascii="Arial Narrow" w:hAnsi="Arial Narrow"/>
          <w:sz w:val="28"/>
          <w:szCs w:val="28"/>
        </w:rPr>
        <w:t>:</w:t>
      </w:r>
    </w:p>
    <w:p w:rsidR="00C70729" w:rsidRPr="00827F63" w:rsidRDefault="00037EFB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  <w:r w:rsidRPr="00827F63">
        <w:rPr>
          <w:rFonts w:ascii="Arial Narrow" w:hAnsi="Arial Narrow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C71812" w:rsidRPr="00794A7A" w:rsidRDefault="00E81ADC" w:rsidP="00794A7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71812" w:rsidRPr="00794A7A" w:rsidRDefault="00C71812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Não houve produção científica do(a) aluno(a) no período.</w:t>
            </w:r>
          </w:p>
        </w:tc>
      </w:tr>
    </w:tbl>
    <w:p w:rsidR="00A67D7E" w:rsidRPr="00827F63" w:rsidRDefault="00C70729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  <w:r w:rsidRPr="00827F63">
        <w:rPr>
          <w:rFonts w:ascii="Arial Narrow" w:hAnsi="Arial Narrow"/>
        </w:rPr>
        <w:tab/>
      </w:r>
      <w:r w:rsidRPr="00827F63">
        <w:rPr>
          <w:rFonts w:ascii="Arial Narrow" w:hAnsi="Arial Narrow"/>
        </w:rPr>
        <w:tab/>
      </w:r>
    </w:p>
    <w:p w:rsidR="00C71812" w:rsidRPr="00827F63" w:rsidRDefault="00A67D7E" w:rsidP="00C7181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  <w:r w:rsidRPr="00827F63">
        <w:rPr>
          <w:rFonts w:ascii="Arial Narrow" w:hAnsi="Arial Narrow"/>
        </w:rPr>
        <w:t xml:space="preserve"> - T</w:t>
      </w:r>
      <w:r w:rsidR="00C632AD" w:rsidRPr="00827F63">
        <w:rPr>
          <w:rFonts w:ascii="Arial Narrow" w:hAnsi="Arial Narrow"/>
        </w:rPr>
        <w:t>rês</w:t>
      </w:r>
      <w:r w:rsidRPr="00827F63">
        <w:rPr>
          <w:rFonts w:ascii="Arial Narrow" w:hAnsi="Arial Narrow"/>
        </w:rPr>
        <w:t xml:space="preserve"> (03)</w:t>
      </w:r>
      <w:r w:rsidR="00C632AD" w:rsidRPr="00827F63">
        <w:rPr>
          <w:rFonts w:ascii="Arial Narrow" w:hAnsi="Arial Narrow"/>
        </w:rPr>
        <w:t xml:space="preserve"> mais importantes </w:t>
      </w:r>
      <w:r w:rsidRPr="00827F63">
        <w:rPr>
          <w:rFonts w:ascii="Arial Narrow" w:hAnsi="Arial Narrow"/>
        </w:rPr>
        <w:t>t</w:t>
      </w:r>
      <w:r w:rsidR="00853BCA" w:rsidRPr="00827F63">
        <w:rPr>
          <w:rFonts w:ascii="Arial Narrow" w:hAnsi="Arial Narrow"/>
        </w:rPr>
        <w:t>rabalhos publicados e/ou aceitos para publicação</w:t>
      </w:r>
      <w:r w:rsidR="00C70729" w:rsidRPr="00827F63">
        <w:rPr>
          <w:rFonts w:ascii="Arial Narrow" w:hAnsi="Arial Narrow"/>
        </w:rPr>
        <w:t xml:space="preserve"> </w:t>
      </w:r>
      <w:r w:rsidR="00C70729" w:rsidRPr="004E3055">
        <w:rPr>
          <w:rFonts w:ascii="Arial Narrow" w:hAnsi="Arial Narrow"/>
          <w:color w:val="FF0000"/>
        </w:rPr>
        <w:t>(</w:t>
      </w:r>
      <w:r w:rsidRPr="004E3055">
        <w:rPr>
          <w:rFonts w:ascii="Arial Narrow" w:hAnsi="Arial Narrow"/>
          <w:color w:val="FF0000"/>
        </w:rPr>
        <w:t xml:space="preserve">do </w:t>
      </w:r>
      <w:r w:rsidR="00C70729" w:rsidRPr="004E3055">
        <w:rPr>
          <w:rFonts w:ascii="Arial Narrow" w:hAnsi="Arial Narrow"/>
          <w:color w:val="FF0000"/>
        </w:rPr>
        <w:t>aluno)</w:t>
      </w:r>
      <w:r w:rsidR="00461FC2" w:rsidRPr="00827F63">
        <w:rPr>
          <w:rFonts w:ascii="Arial Narrow" w:hAnsi="Arial Narrow"/>
        </w:rPr>
        <w:t>:</w:t>
      </w:r>
      <w:r w:rsidR="00853BCA" w:rsidRPr="00827F63">
        <w:rPr>
          <w:rFonts w:ascii="Arial Narrow" w:hAnsi="Arial Narrow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A67D7E" w:rsidRPr="00C71812" w:rsidRDefault="00A67D7E" w:rsidP="00121EF3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121EF3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632AD" w:rsidRPr="00827F63" w:rsidRDefault="00C632AD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</w:p>
    <w:p w:rsidR="00C71812" w:rsidRPr="00827F63" w:rsidRDefault="00037EFB" w:rsidP="00C7181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  <w:r w:rsidRPr="00827F63">
        <w:rPr>
          <w:rFonts w:ascii="Arial Narrow" w:hAnsi="Arial Narrow"/>
        </w:rPr>
        <w:t xml:space="preserve"> </w:t>
      </w:r>
      <w:r w:rsidR="00A67D7E" w:rsidRPr="00827F63">
        <w:rPr>
          <w:rFonts w:ascii="Arial Narrow" w:hAnsi="Arial Narrow"/>
        </w:rPr>
        <w:t xml:space="preserve"> - Três (03) </w:t>
      </w:r>
      <w:r w:rsidR="00C632AD" w:rsidRPr="00827F63">
        <w:rPr>
          <w:rFonts w:ascii="Arial Narrow" w:hAnsi="Arial Narrow"/>
        </w:rPr>
        <w:t xml:space="preserve">mais importantes </w:t>
      </w:r>
      <w:r w:rsidR="00A67D7E" w:rsidRPr="00827F63">
        <w:rPr>
          <w:rFonts w:ascii="Arial Narrow" w:hAnsi="Arial Narrow"/>
        </w:rPr>
        <w:t>ap</w:t>
      </w:r>
      <w:r w:rsidR="00332A0B" w:rsidRPr="00827F63">
        <w:rPr>
          <w:rFonts w:ascii="Arial Narrow" w:hAnsi="Arial Narrow"/>
        </w:rPr>
        <w:t>resentações em Congressos</w:t>
      </w:r>
      <w:r w:rsidR="00C70729" w:rsidRPr="00827F63">
        <w:rPr>
          <w:rFonts w:ascii="Arial Narrow" w:hAnsi="Arial Narrow"/>
        </w:rPr>
        <w:t xml:space="preserve"> </w:t>
      </w:r>
      <w:r w:rsidR="00C70729" w:rsidRPr="004E3055">
        <w:rPr>
          <w:rFonts w:ascii="Arial Narrow" w:hAnsi="Arial Narrow"/>
          <w:color w:val="FF0000"/>
        </w:rPr>
        <w:t>(</w:t>
      </w:r>
      <w:r w:rsidR="00A67D7E" w:rsidRPr="004E3055">
        <w:rPr>
          <w:rFonts w:ascii="Arial Narrow" w:hAnsi="Arial Narrow"/>
          <w:color w:val="FF0000"/>
        </w:rPr>
        <w:t xml:space="preserve">do </w:t>
      </w:r>
      <w:r w:rsidR="00C70729" w:rsidRPr="004E3055">
        <w:rPr>
          <w:rFonts w:ascii="Arial Narrow" w:hAnsi="Arial Narrow"/>
          <w:color w:val="FF0000"/>
        </w:rPr>
        <w:t>aluno)</w:t>
      </w:r>
      <w:r w:rsidR="00C70729" w:rsidRPr="00827F63">
        <w:rPr>
          <w:rFonts w:ascii="Arial Narrow" w:hAnsi="Arial Narrow"/>
        </w:rPr>
        <w:t>:</w:t>
      </w:r>
      <w:r w:rsidR="00A67D7E" w:rsidRPr="00827F63">
        <w:rPr>
          <w:rFonts w:ascii="Arial Narrow" w:hAnsi="Arial Narrow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C7181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C7181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A67D7E" w:rsidRPr="00827F63" w:rsidRDefault="00A67D7E" w:rsidP="00121EF3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C71812" w:rsidRPr="00827F63" w:rsidRDefault="00A67D7E" w:rsidP="00C7181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 w:rsidRPr="00827F63">
        <w:rPr>
          <w:rFonts w:ascii="Arial Narrow" w:hAnsi="Arial Narrow"/>
        </w:rPr>
        <w:t xml:space="preserve"> - Três (03) </w:t>
      </w:r>
      <w:r w:rsidR="00C632AD" w:rsidRPr="00827F63">
        <w:rPr>
          <w:rFonts w:ascii="Arial Narrow" w:hAnsi="Arial Narrow"/>
        </w:rPr>
        <w:t xml:space="preserve">mais importantes </w:t>
      </w:r>
      <w:r w:rsidRPr="00827F63">
        <w:rPr>
          <w:rFonts w:ascii="Arial Narrow" w:hAnsi="Arial Narrow"/>
        </w:rPr>
        <w:t>t</w:t>
      </w:r>
      <w:r w:rsidR="00C70729" w:rsidRPr="00827F63">
        <w:rPr>
          <w:rFonts w:ascii="Arial Narrow" w:hAnsi="Arial Narrow"/>
        </w:rPr>
        <w:t xml:space="preserve">rabalhos publicados e/ou aceitos para publicação </w:t>
      </w:r>
      <w:r w:rsidR="00C70729" w:rsidRPr="00827F63">
        <w:rPr>
          <w:rFonts w:ascii="Arial Narrow" w:hAnsi="Arial Narrow"/>
          <w:color w:val="FF0000"/>
        </w:rPr>
        <w:t>(do projeto em geral)</w:t>
      </w:r>
      <w:r w:rsidR="00C70729" w:rsidRPr="00827F63">
        <w:rPr>
          <w:rFonts w:ascii="Arial Narrow" w:hAnsi="Arial Narrow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C7181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C7181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A67D7E" w:rsidRPr="00827F63" w:rsidRDefault="00A67D7E" w:rsidP="00C71812">
      <w:pPr>
        <w:spacing w:line="360" w:lineRule="auto"/>
        <w:jc w:val="both"/>
        <w:rPr>
          <w:rFonts w:ascii="Arial Narrow" w:hAnsi="Arial Narrow"/>
        </w:rPr>
      </w:pPr>
    </w:p>
    <w:p w:rsidR="00C71812" w:rsidRPr="00827F63" w:rsidRDefault="00A67D7E" w:rsidP="00C7181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 w:rsidRPr="00827F63">
        <w:rPr>
          <w:rFonts w:ascii="Arial Narrow" w:hAnsi="Arial Narrow"/>
        </w:rPr>
        <w:t>- T</w:t>
      </w:r>
      <w:r w:rsidR="00C632AD" w:rsidRPr="00827F63">
        <w:rPr>
          <w:rFonts w:ascii="Arial Narrow" w:hAnsi="Arial Narrow"/>
        </w:rPr>
        <w:t>rês</w:t>
      </w:r>
      <w:r w:rsidRPr="00827F63">
        <w:rPr>
          <w:rFonts w:ascii="Arial Narrow" w:hAnsi="Arial Narrow"/>
        </w:rPr>
        <w:t xml:space="preserve"> (3)</w:t>
      </w:r>
      <w:r w:rsidR="00C632AD" w:rsidRPr="00827F63">
        <w:rPr>
          <w:rFonts w:ascii="Arial Narrow" w:hAnsi="Arial Narrow"/>
        </w:rPr>
        <w:t xml:space="preserve"> mais importantes </w:t>
      </w:r>
      <w:r w:rsidRPr="00827F63">
        <w:rPr>
          <w:rFonts w:ascii="Arial Narrow" w:hAnsi="Arial Narrow"/>
        </w:rPr>
        <w:t>a</w:t>
      </w:r>
      <w:r w:rsidR="00C70729" w:rsidRPr="00827F63">
        <w:rPr>
          <w:rFonts w:ascii="Arial Narrow" w:hAnsi="Arial Narrow"/>
        </w:rPr>
        <w:t xml:space="preserve">presentações em Congressos </w:t>
      </w:r>
      <w:r w:rsidR="00C70729" w:rsidRPr="00827F63">
        <w:rPr>
          <w:rFonts w:ascii="Arial Narrow" w:hAnsi="Arial Narrow"/>
          <w:color w:val="FF0000"/>
        </w:rPr>
        <w:t>(do projeto em geral)</w:t>
      </w:r>
      <w:r w:rsidR="00C70729" w:rsidRPr="00827F63">
        <w:rPr>
          <w:rFonts w:ascii="Arial Narrow" w:hAnsi="Arial Narrow"/>
        </w:rPr>
        <w:t>:</w:t>
      </w:r>
      <w:r w:rsidRPr="00827F63">
        <w:rPr>
          <w:rFonts w:ascii="Arial Narrow" w:hAnsi="Arial Narrow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C7181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1812" w:rsidRPr="00C71812" w:rsidRDefault="00C71812" w:rsidP="00C71812">
      <w:pPr>
        <w:spacing w:line="360" w:lineRule="auto"/>
        <w:jc w:val="both"/>
        <w:rPr>
          <w:rFonts w:ascii="Arial Narrow" w:hAnsi="Arial Narrow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057"/>
      </w:tblGrid>
      <w:tr w:rsidR="00F97699" w:rsidRPr="00794A7A" w:rsidTr="00794A7A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1019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</w:p>
        </w:tc>
      </w:tr>
    </w:tbl>
    <w:p w:rsidR="00C70729" w:rsidRDefault="00C70729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</w:p>
    <w:p w:rsidR="00C71812" w:rsidRPr="00827F63" w:rsidRDefault="00C71812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</w:p>
    <w:p w:rsidR="000F0A33" w:rsidRPr="004E3055" w:rsidRDefault="000F0A33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  <w:b/>
          <w:bCs/>
        </w:rPr>
      </w:pPr>
      <w:r w:rsidRPr="004E3055">
        <w:rPr>
          <w:rFonts w:ascii="Arial Narrow" w:hAnsi="Arial Narrow"/>
          <w:b/>
          <w:bCs/>
        </w:rPr>
        <w:t xml:space="preserve">VII - </w:t>
      </w:r>
      <w:r w:rsidR="009F3981" w:rsidRPr="004E3055">
        <w:rPr>
          <w:rFonts w:ascii="Arial Narrow" w:hAnsi="Arial Narrow"/>
          <w:b/>
          <w:bCs/>
        </w:rPr>
        <w:t>H</w:t>
      </w:r>
      <w:r w:rsidRPr="004E3055">
        <w:rPr>
          <w:rFonts w:ascii="Arial Narrow" w:hAnsi="Arial Narrow"/>
          <w:b/>
          <w:bCs/>
        </w:rPr>
        <w:t xml:space="preserve">ouve </w:t>
      </w:r>
      <w:r w:rsidR="00D323C2" w:rsidRPr="004E3055">
        <w:rPr>
          <w:rFonts w:ascii="Arial Narrow" w:hAnsi="Arial Narrow"/>
          <w:b/>
          <w:bCs/>
        </w:rPr>
        <w:t>atividades desenvolvidas e</w:t>
      </w:r>
      <w:r w:rsidRPr="004E3055">
        <w:rPr>
          <w:rFonts w:ascii="Arial Narrow" w:hAnsi="Arial Narrow"/>
          <w:b/>
          <w:bCs/>
        </w:rPr>
        <w:t>m outras IES</w:t>
      </w:r>
      <w:r w:rsidR="00D87F53" w:rsidRPr="004E3055">
        <w:rPr>
          <w:rFonts w:ascii="Arial Narrow" w:hAnsi="Arial Narrow"/>
          <w:b/>
          <w:bCs/>
        </w:rPr>
        <w:t xml:space="preserve"> (Instituição de Ensino Superior)</w:t>
      </w:r>
      <w:r w:rsidRPr="004E3055">
        <w:rPr>
          <w:rFonts w:ascii="Arial Narrow" w:hAnsi="Arial Narrow"/>
          <w:b/>
          <w:bCs/>
        </w:rPr>
        <w:t xml:space="preserve">: </w:t>
      </w:r>
    </w:p>
    <w:p w:rsidR="00121EF3" w:rsidRDefault="00121EF3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9209"/>
      </w:tblGrid>
      <w:tr w:rsidR="00F97699" w:rsidRPr="00794A7A" w:rsidTr="00794A7A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C71812" w:rsidRPr="00794A7A" w:rsidRDefault="00E81ADC" w:rsidP="00794A7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92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71812" w:rsidRPr="00794A7A" w:rsidRDefault="00C71812" w:rsidP="00794A7A">
            <w:pPr>
              <w:spacing w:before="6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NÃO</w:t>
            </w:r>
          </w:p>
        </w:tc>
      </w:tr>
    </w:tbl>
    <w:p w:rsidR="00C71812" w:rsidRDefault="00C71812" w:rsidP="004B5952">
      <w:pPr>
        <w:widowControl w:val="0"/>
        <w:tabs>
          <w:tab w:val="left" w:pos="0"/>
        </w:tabs>
        <w:autoSpaceDE w:val="0"/>
        <w:autoSpaceDN w:val="0"/>
        <w:adjustRightInd w:val="0"/>
        <w:spacing w:line="264" w:lineRule="auto"/>
        <w:jc w:val="both"/>
        <w:rPr>
          <w:rFonts w:ascii="Arial Narrow" w:hAnsi="Arial Narrow"/>
        </w:rPr>
      </w:pPr>
    </w:p>
    <w:tbl>
      <w:tblPr>
        <w:tblW w:w="25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350"/>
        <w:gridCol w:w="8550"/>
        <w:gridCol w:w="15186"/>
      </w:tblGrid>
      <w:tr w:rsidR="00F97699" w:rsidRPr="00794A7A" w:rsidTr="00794A7A">
        <w:tc>
          <w:tcPr>
            <w:tcW w:w="558" w:type="dxa"/>
            <w:shd w:val="clear" w:color="auto" w:fill="auto"/>
          </w:tcPr>
          <w:p w:rsidR="00C71812" w:rsidRPr="00794A7A" w:rsidRDefault="00C71812" w:rsidP="00794A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D0CECE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SIM. Qual?</w:t>
            </w:r>
          </w:p>
        </w:tc>
        <w:tc>
          <w:tcPr>
            <w:tcW w:w="85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:rsidR="00C71812" w:rsidRPr="00794A7A" w:rsidRDefault="00C71812" w:rsidP="00794A7A">
            <w:pPr>
              <w:spacing w:before="120" w:line="264" w:lineRule="auto"/>
              <w:ind w:right="2617"/>
              <w:jc w:val="both"/>
              <w:rPr>
                <w:rFonts w:ascii="Arial Narrow" w:hAnsi="Arial Narrow"/>
              </w:rPr>
            </w:pPr>
          </w:p>
        </w:tc>
        <w:tc>
          <w:tcPr>
            <w:tcW w:w="15186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auto"/>
          </w:tcPr>
          <w:p w:rsidR="00C71812" w:rsidRPr="00794A7A" w:rsidRDefault="00C71812" w:rsidP="00794A7A">
            <w:pPr>
              <w:spacing w:before="60" w:line="264" w:lineRule="auto"/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121EF3" w:rsidRDefault="00121EF3" w:rsidP="004203C2">
      <w:pPr>
        <w:spacing w:line="264" w:lineRule="auto"/>
        <w:jc w:val="both"/>
        <w:rPr>
          <w:rFonts w:ascii="Arial Narrow" w:hAnsi="Arial Narrow"/>
        </w:rPr>
      </w:pPr>
    </w:p>
    <w:p w:rsidR="00D52AC5" w:rsidRDefault="00D52AC5" w:rsidP="00853BCA">
      <w:pPr>
        <w:jc w:val="both"/>
        <w:rPr>
          <w:rFonts w:ascii="Arial Narrow" w:hAnsi="Arial Narrow"/>
        </w:rPr>
      </w:pPr>
    </w:p>
    <w:p w:rsidR="002A41F7" w:rsidRDefault="00332A0B" w:rsidP="002A41F7">
      <w:pPr>
        <w:jc w:val="both"/>
        <w:rPr>
          <w:rFonts w:ascii="Arial Narrow" w:hAnsi="Arial Narrow"/>
          <w:b/>
          <w:bCs/>
        </w:rPr>
      </w:pPr>
      <w:r w:rsidRPr="004E3055">
        <w:rPr>
          <w:rFonts w:ascii="Arial Narrow" w:hAnsi="Arial Narrow"/>
          <w:b/>
          <w:bCs/>
        </w:rPr>
        <w:t>VI</w:t>
      </w:r>
      <w:r w:rsidR="004B5952" w:rsidRPr="004E3055">
        <w:rPr>
          <w:rFonts w:ascii="Arial Narrow" w:hAnsi="Arial Narrow"/>
          <w:b/>
          <w:bCs/>
        </w:rPr>
        <w:t>I</w:t>
      </w:r>
      <w:r w:rsidRPr="004E3055">
        <w:rPr>
          <w:rFonts w:ascii="Arial Narrow" w:hAnsi="Arial Narrow"/>
          <w:b/>
          <w:bCs/>
        </w:rPr>
        <w:t>I</w:t>
      </w:r>
      <w:r w:rsidR="0043578B" w:rsidRPr="004E3055">
        <w:rPr>
          <w:rFonts w:ascii="Arial Narrow" w:hAnsi="Arial Narrow"/>
          <w:b/>
          <w:bCs/>
        </w:rPr>
        <w:t xml:space="preserve"> </w:t>
      </w:r>
      <w:r w:rsidRPr="004E3055">
        <w:rPr>
          <w:rFonts w:ascii="Arial Narrow" w:hAnsi="Arial Narrow"/>
          <w:b/>
          <w:bCs/>
        </w:rPr>
        <w:t xml:space="preserve">- </w:t>
      </w:r>
      <w:r w:rsidR="00C13BCE" w:rsidRPr="004E3055">
        <w:rPr>
          <w:rFonts w:ascii="Arial Narrow" w:hAnsi="Arial Narrow"/>
          <w:b/>
          <w:bCs/>
        </w:rPr>
        <w:t>Autoavaliação do</w:t>
      </w:r>
      <w:r w:rsidR="00F97699">
        <w:rPr>
          <w:rFonts w:ascii="Arial Narrow" w:hAnsi="Arial Narrow"/>
          <w:b/>
          <w:bCs/>
        </w:rPr>
        <w:t>(a)</w:t>
      </w:r>
      <w:r w:rsidR="00C13BCE" w:rsidRPr="004E3055">
        <w:rPr>
          <w:rFonts w:ascii="Arial Narrow" w:hAnsi="Arial Narrow"/>
          <w:b/>
          <w:bCs/>
        </w:rPr>
        <w:t xml:space="preserve"> bolsista</w:t>
      </w:r>
      <w:r w:rsidR="0013022D" w:rsidRPr="004E3055">
        <w:rPr>
          <w:rFonts w:ascii="Arial Narrow" w:hAnsi="Arial Narrow"/>
          <w:b/>
          <w:bCs/>
        </w:rPr>
        <w:t xml:space="preserve"> (escala de 1 a 10):</w:t>
      </w:r>
    </w:p>
    <w:p w:rsidR="002A41F7" w:rsidRPr="002A41F7" w:rsidRDefault="002A41F7" w:rsidP="002A41F7">
      <w:pPr>
        <w:jc w:val="both"/>
        <w:rPr>
          <w:rFonts w:ascii="Arial Narrow" w:hAnsi="Arial Narrow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30"/>
      </w:tblGrid>
      <w:tr w:rsidR="00F97699" w:rsidRPr="00794A7A" w:rsidTr="00794A7A">
        <w:trPr>
          <w:trHeight w:val="359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2A41F7" w:rsidRPr="00794A7A" w:rsidRDefault="002A41F7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a) </w:t>
            </w:r>
            <w:r w:rsidR="00C22E33" w:rsidRPr="00794A7A">
              <w:rPr>
                <w:rFonts w:ascii="Arial Narrow" w:hAnsi="Arial Narrow"/>
              </w:rPr>
              <w:t xml:space="preserve">   </w:t>
            </w:r>
            <w:r w:rsidRPr="00794A7A">
              <w:rPr>
                <w:rFonts w:ascii="Arial Narrow" w:hAnsi="Arial Narrow"/>
              </w:rPr>
              <w:t xml:space="preserve">Dedicação: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41F7" w:rsidRPr="00794A7A" w:rsidRDefault="00E81ADC" w:rsidP="00794A7A">
            <w:pPr>
              <w:spacing w:before="40" w:line="26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1F7" w:rsidRPr="00794A7A" w:rsidRDefault="002A41F7" w:rsidP="00794A7A">
            <w:pPr>
              <w:spacing w:before="120" w:line="264" w:lineRule="auto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A41F7" w:rsidRPr="00794A7A" w:rsidRDefault="002A41F7" w:rsidP="00794A7A">
            <w:pPr>
              <w:spacing w:before="120" w:line="264" w:lineRule="auto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22E33" w:rsidRPr="00794A7A" w:rsidRDefault="00C22E33" w:rsidP="00D71238">
            <w:pPr>
              <w:numPr>
                <w:ilvl w:val="0"/>
                <w:numId w:val="3"/>
              </w:numPr>
              <w:spacing w:before="120" w:line="264" w:lineRule="auto"/>
              <w:ind w:left="36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Capacidade de trabalho em equipe: </w:t>
            </w:r>
          </w:p>
        </w:tc>
        <w:tc>
          <w:tcPr>
            <w:tcW w:w="630" w:type="dxa"/>
            <w:shd w:val="clear" w:color="auto" w:fill="auto"/>
          </w:tcPr>
          <w:p w:rsidR="00C22E33" w:rsidRPr="00794A7A" w:rsidRDefault="00E81ADC" w:rsidP="00EA1BD0">
            <w:pPr>
              <w:spacing w:before="120" w:line="264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</w:tbl>
    <w:p w:rsidR="004203C2" w:rsidRDefault="004203C2" w:rsidP="0091516F">
      <w:pPr>
        <w:spacing w:before="120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30"/>
      </w:tblGrid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22E33" w:rsidRPr="00794A7A" w:rsidRDefault="00D6523E" w:rsidP="00D71238">
            <w:pPr>
              <w:numPr>
                <w:ilvl w:val="0"/>
                <w:numId w:val="3"/>
              </w:numPr>
              <w:spacing w:before="120" w:line="264" w:lineRule="auto"/>
              <w:ind w:left="36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    I</w:t>
            </w:r>
            <w:r w:rsidR="00C22E33" w:rsidRPr="00794A7A">
              <w:rPr>
                <w:rFonts w:ascii="Arial Narrow" w:hAnsi="Arial Narrow"/>
              </w:rPr>
              <w:t xml:space="preserve">niciativa: </w:t>
            </w:r>
          </w:p>
        </w:tc>
        <w:tc>
          <w:tcPr>
            <w:tcW w:w="630" w:type="dxa"/>
            <w:shd w:val="clear" w:color="auto" w:fill="auto"/>
          </w:tcPr>
          <w:p w:rsidR="00C22E33" w:rsidRPr="00794A7A" w:rsidRDefault="005546FA" w:rsidP="00794A7A">
            <w:pPr>
              <w:spacing w:before="120" w:line="26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</w:tr>
    </w:tbl>
    <w:p w:rsidR="0091516F" w:rsidRPr="00D6523E" w:rsidRDefault="0013022D" w:rsidP="0091516F">
      <w:pPr>
        <w:spacing w:before="120"/>
        <w:jc w:val="both"/>
        <w:rPr>
          <w:rFonts w:ascii="Arial Narrow" w:hAnsi="Arial Narrow"/>
          <w:sz w:val="6"/>
          <w:szCs w:val="6"/>
        </w:rPr>
      </w:pPr>
      <w:r w:rsidRPr="00D6523E">
        <w:rPr>
          <w:rFonts w:ascii="Arial Narrow" w:hAnsi="Arial Narrow"/>
          <w:sz w:val="6"/>
          <w:szCs w:val="6"/>
        </w:rPr>
        <w:tab/>
      </w:r>
      <w:r w:rsidRPr="00D6523E">
        <w:rPr>
          <w:rFonts w:ascii="Arial Narrow" w:hAnsi="Arial Narrow"/>
          <w:sz w:val="6"/>
          <w:szCs w:val="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54"/>
      </w:tblGrid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D6523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d</w:t>
            </w:r>
            <w:r w:rsidR="00C22E33" w:rsidRPr="00794A7A">
              <w:rPr>
                <w:rFonts w:ascii="Arial Narrow" w:hAnsi="Arial Narrow"/>
              </w:rPr>
              <w:t xml:space="preserve">) </w:t>
            </w:r>
            <w:r w:rsidRPr="00794A7A">
              <w:rPr>
                <w:rFonts w:ascii="Arial Narrow" w:hAnsi="Arial Narrow"/>
              </w:rPr>
              <w:t xml:space="preserve">   </w:t>
            </w:r>
            <w:r w:rsidR="00C22E33" w:rsidRPr="00794A7A">
              <w:rPr>
                <w:rFonts w:ascii="Arial Narrow" w:hAnsi="Arial Narrow"/>
              </w:rPr>
              <w:t>Autonomia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E81ADC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both"/>
              <w:rPr>
                <w:rFonts w:ascii="Arial Narrow" w:hAnsi="Arial Narrow"/>
                <w:sz w:val="6"/>
                <w:szCs w:val="6"/>
              </w:rPr>
            </w:pP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center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D6523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e</w:t>
            </w:r>
            <w:r w:rsidR="00C22E33" w:rsidRPr="00794A7A">
              <w:rPr>
                <w:rFonts w:ascii="Arial Narrow" w:hAnsi="Arial Narrow"/>
              </w:rPr>
              <w:t xml:space="preserve">) </w:t>
            </w:r>
            <w:r w:rsidRPr="00794A7A">
              <w:rPr>
                <w:rFonts w:ascii="Arial Narrow" w:hAnsi="Arial Narrow"/>
              </w:rPr>
              <w:t xml:space="preserve">   </w:t>
            </w:r>
            <w:r w:rsidR="00C22E33" w:rsidRPr="00794A7A">
              <w:rPr>
                <w:rFonts w:ascii="Arial Narrow" w:hAnsi="Arial Narrow"/>
              </w:rPr>
              <w:t>Amadurecimento acadêmico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E81ADC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3E48FF" w:rsidRPr="00794A7A" w:rsidTr="00A46047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48FF" w:rsidRPr="00794A7A" w:rsidRDefault="003E48FF" w:rsidP="00A46047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3E48FF" w:rsidRPr="00794A7A" w:rsidRDefault="003E48FF" w:rsidP="00A46047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D6523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f</w:t>
            </w:r>
            <w:r w:rsidR="00C22E33" w:rsidRPr="00794A7A">
              <w:rPr>
                <w:rFonts w:ascii="Arial Narrow" w:hAnsi="Arial Narrow"/>
              </w:rPr>
              <w:t xml:space="preserve">) </w:t>
            </w:r>
            <w:r w:rsidRPr="00794A7A">
              <w:rPr>
                <w:rFonts w:ascii="Arial Narrow" w:hAnsi="Arial Narrow"/>
              </w:rPr>
              <w:t xml:space="preserve">    </w:t>
            </w:r>
            <w:r w:rsidR="00C22E33" w:rsidRPr="00794A7A">
              <w:rPr>
                <w:rFonts w:ascii="Arial Narrow" w:hAnsi="Arial Narrow"/>
              </w:rPr>
              <w:t>Competência técnica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E81ADC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D6523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g</w:t>
            </w:r>
            <w:r w:rsidR="00C22E33" w:rsidRPr="00794A7A">
              <w:rPr>
                <w:rFonts w:ascii="Arial Narrow" w:hAnsi="Arial Narrow"/>
              </w:rPr>
              <w:t xml:space="preserve">) </w:t>
            </w:r>
            <w:r w:rsidRPr="00794A7A">
              <w:rPr>
                <w:rFonts w:ascii="Arial Narrow" w:hAnsi="Arial Narrow"/>
              </w:rPr>
              <w:t xml:space="preserve">   </w:t>
            </w:r>
            <w:r w:rsidR="00C22E33" w:rsidRPr="00794A7A">
              <w:rPr>
                <w:rFonts w:ascii="Arial Narrow" w:hAnsi="Arial Narrow"/>
              </w:rPr>
              <w:t>Desenvolvimento de espírito crítico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E81ADC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h</w:t>
            </w:r>
            <w:r w:rsidR="00C22E33" w:rsidRPr="00794A7A">
              <w:rPr>
                <w:rFonts w:ascii="Arial Narrow" w:hAnsi="Arial Narrow"/>
              </w:rPr>
              <w:t xml:space="preserve">) </w:t>
            </w:r>
            <w:r w:rsidR="00D6523E" w:rsidRPr="00794A7A">
              <w:rPr>
                <w:rFonts w:ascii="Arial Narrow" w:hAnsi="Arial Narrow"/>
              </w:rPr>
              <w:t xml:space="preserve">   </w:t>
            </w:r>
            <w:r w:rsidR="00C22E33" w:rsidRPr="00794A7A">
              <w:rPr>
                <w:rFonts w:ascii="Arial Narrow" w:hAnsi="Arial Narrow"/>
              </w:rPr>
              <w:t>Domínio do tema de pesquisa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5546FA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i</w:t>
            </w:r>
            <w:r w:rsidR="00C22E33" w:rsidRPr="00794A7A">
              <w:rPr>
                <w:rFonts w:ascii="Arial Narrow" w:hAnsi="Arial Narrow"/>
              </w:rPr>
              <w:t xml:space="preserve">) </w:t>
            </w:r>
            <w:r w:rsidR="00794A7A" w:rsidRPr="00794A7A">
              <w:rPr>
                <w:rFonts w:ascii="Arial Narrow" w:hAnsi="Arial Narrow"/>
              </w:rPr>
              <w:t xml:space="preserve">    </w:t>
            </w:r>
            <w:r w:rsidR="00C22E33" w:rsidRPr="00794A7A">
              <w:rPr>
                <w:rFonts w:ascii="Arial Narrow" w:hAnsi="Arial Narrow"/>
              </w:rPr>
              <w:t>Domínio da metodologia de pesquisa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5546FA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J) </w:t>
            </w:r>
            <w:r w:rsidR="00794A7A" w:rsidRPr="00794A7A">
              <w:rPr>
                <w:rFonts w:ascii="Arial Narrow" w:hAnsi="Arial Narrow"/>
              </w:rPr>
              <w:t xml:space="preserve">   </w:t>
            </w:r>
            <w:r w:rsidRPr="00794A7A">
              <w:rPr>
                <w:rFonts w:ascii="Arial Narrow" w:hAnsi="Arial Narrow"/>
              </w:rPr>
              <w:t>Capacidade criativa e inovadora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5546FA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K) </w:t>
            </w:r>
            <w:r w:rsidR="00794A7A" w:rsidRPr="00794A7A">
              <w:rPr>
                <w:rFonts w:ascii="Arial Narrow" w:hAnsi="Arial Narrow"/>
              </w:rPr>
              <w:t xml:space="preserve">   </w:t>
            </w:r>
            <w:r w:rsidRPr="00794A7A">
              <w:rPr>
                <w:rFonts w:ascii="Arial Narrow" w:hAnsi="Arial Narrow"/>
              </w:rPr>
              <w:t>Domínio da escrita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5546FA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22E33" w:rsidRPr="00794A7A" w:rsidRDefault="00C22E33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L) </w:t>
            </w:r>
            <w:r w:rsidR="00794A7A" w:rsidRPr="00794A7A">
              <w:rPr>
                <w:rFonts w:ascii="Arial Narrow" w:hAnsi="Arial Narrow"/>
              </w:rPr>
              <w:t xml:space="preserve">   </w:t>
            </w:r>
            <w:r w:rsidRPr="00794A7A">
              <w:rPr>
                <w:rFonts w:ascii="Arial Narrow" w:hAnsi="Arial Narrow"/>
              </w:rPr>
              <w:t>Desempenho nas disciplinas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C22E33" w:rsidRPr="00794A7A" w:rsidRDefault="005546FA" w:rsidP="00794A7A">
            <w:pPr>
              <w:spacing w:before="12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</w:tr>
    </w:tbl>
    <w:p w:rsidR="00C977A9" w:rsidRPr="00827F63" w:rsidRDefault="00C977A9" w:rsidP="00C977A9">
      <w:pPr>
        <w:ind w:firstLine="170"/>
        <w:jc w:val="both"/>
        <w:rPr>
          <w:rFonts w:ascii="Arial Narrow" w:hAnsi="Arial Narrow"/>
        </w:rPr>
      </w:pPr>
    </w:p>
    <w:p w:rsidR="0091516F" w:rsidRDefault="00496EDE" w:rsidP="0091516F">
      <w:pPr>
        <w:spacing w:line="264" w:lineRule="auto"/>
        <w:rPr>
          <w:rFonts w:ascii="Arial Narrow" w:hAnsi="Arial Narrow"/>
          <w:color w:val="002060"/>
        </w:rPr>
      </w:pPr>
      <w:r>
        <w:rPr>
          <w:rFonts w:ascii="Arial Narrow" w:hAnsi="Arial Narrow"/>
        </w:rPr>
        <w:br w:type="page"/>
      </w:r>
      <w:r w:rsidR="0091516F">
        <w:rPr>
          <w:rFonts w:ascii="Arial Narrow" w:hAnsi="Arial Narrow"/>
        </w:rPr>
        <w:lastRenderedPageBreak/>
        <w:t>Observações adicionais (até 2000 caracteres com espaço)</w:t>
      </w:r>
      <w:r w:rsidR="0013022D" w:rsidRPr="00827F63">
        <w:rPr>
          <w:rFonts w:ascii="Arial Narrow" w:hAnsi="Arial Narrow"/>
        </w:rPr>
        <w:t>:</w:t>
      </w:r>
      <w:r w:rsidR="0091516F">
        <w:rPr>
          <w:rFonts w:ascii="Arial Narrow" w:hAnsi="Arial Narrow"/>
        </w:rPr>
        <w:t xml:space="preserve"> </w:t>
      </w:r>
    </w:p>
    <w:p w:rsidR="00496EDE" w:rsidRDefault="00496EDE" w:rsidP="00496EDE">
      <w:pPr>
        <w:ind w:left="1080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496EDE" w:rsidRDefault="00496EDE" w:rsidP="00496EDE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121EF3" w:rsidRDefault="00121EF3" w:rsidP="00121EF3">
      <w:pPr>
        <w:rPr>
          <w:rFonts w:ascii="Arial Narrow" w:hAnsi="Arial Narrow"/>
        </w:rPr>
      </w:pPr>
    </w:p>
    <w:p w:rsidR="00496EDE" w:rsidRDefault="00496EDE" w:rsidP="00496EDE">
      <w:pPr>
        <w:rPr>
          <w:rFonts w:ascii="Arial Narrow" w:hAnsi="Arial Narrow"/>
          <w:b/>
          <w:bCs/>
        </w:rPr>
      </w:pPr>
      <w:r w:rsidRPr="004E3055">
        <w:rPr>
          <w:rFonts w:ascii="Arial Narrow" w:hAnsi="Arial Narrow"/>
          <w:b/>
          <w:bCs/>
        </w:rPr>
        <w:t>IX - Avaliação do</w:t>
      </w:r>
      <w:r w:rsidR="00F97699">
        <w:rPr>
          <w:rFonts w:ascii="Arial Narrow" w:hAnsi="Arial Narrow"/>
          <w:b/>
          <w:bCs/>
        </w:rPr>
        <w:t>(a)</w:t>
      </w:r>
      <w:r w:rsidRPr="004E3055">
        <w:rPr>
          <w:rFonts w:ascii="Arial Narrow" w:hAnsi="Arial Narrow"/>
          <w:b/>
          <w:bCs/>
        </w:rPr>
        <w:t xml:space="preserve"> bolsista pelo</w:t>
      </w:r>
      <w:r w:rsidR="00F97699">
        <w:rPr>
          <w:rFonts w:ascii="Arial Narrow" w:hAnsi="Arial Narrow"/>
          <w:b/>
          <w:bCs/>
        </w:rPr>
        <w:t>(a)</w:t>
      </w:r>
      <w:r w:rsidRPr="004E3055">
        <w:rPr>
          <w:rFonts w:ascii="Arial Narrow" w:hAnsi="Arial Narrow"/>
          <w:b/>
          <w:bCs/>
        </w:rPr>
        <w:t xml:space="preserve"> orientador</w:t>
      </w:r>
      <w:r w:rsidR="00F97699">
        <w:rPr>
          <w:rFonts w:ascii="Arial Narrow" w:hAnsi="Arial Narrow"/>
          <w:b/>
          <w:bCs/>
        </w:rPr>
        <w:t>(a)</w:t>
      </w:r>
      <w:r w:rsidRPr="004E3055">
        <w:rPr>
          <w:rFonts w:ascii="Arial Narrow" w:hAnsi="Arial Narrow"/>
          <w:b/>
          <w:bCs/>
        </w:rPr>
        <w:t xml:space="preserve"> (escala de 1 a 10):</w:t>
      </w:r>
    </w:p>
    <w:p w:rsidR="00496EDE" w:rsidRPr="002A41F7" w:rsidRDefault="00496EDE" w:rsidP="00496EDE">
      <w:pPr>
        <w:jc w:val="both"/>
        <w:rPr>
          <w:rFonts w:ascii="Arial Narrow" w:hAnsi="Arial Narrow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30"/>
      </w:tblGrid>
      <w:tr w:rsidR="00F97699" w:rsidRPr="00794A7A" w:rsidTr="00794A7A">
        <w:trPr>
          <w:trHeight w:val="359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96EDE" w:rsidRPr="00794A7A" w:rsidRDefault="009676B6" w:rsidP="00794A7A">
            <w:pPr>
              <w:spacing w:before="120" w:line="264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a) </w:t>
            </w:r>
            <w:r w:rsidR="00496EDE" w:rsidRPr="00794A7A">
              <w:rPr>
                <w:rFonts w:ascii="Arial Narrow" w:hAnsi="Arial Narrow"/>
              </w:rPr>
              <w:t xml:space="preserve">Dedicação: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EDE" w:rsidRPr="00794A7A" w:rsidRDefault="00496EDE" w:rsidP="00794A7A">
            <w:pPr>
              <w:spacing w:before="40" w:line="264" w:lineRule="auto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 w:line="264" w:lineRule="auto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 w:line="264" w:lineRule="auto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96EDE" w:rsidRPr="00794A7A" w:rsidRDefault="00496EDE" w:rsidP="009676B6">
            <w:pPr>
              <w:numPr>
                <w:ilvl w:val="0"/>
                <w:numId w:val="4"/>
              </w:numPr>
              <w:spacing w:before="120" w:line="264" w:lineRule="auto"/>
              <w:ind w:left="284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Capacidade de trabalho em equipe: </w:t>
            </w:r>
          </w:p>
        </w:tc>
        <w:tc>
          <w:tcPr>
            <w:tcW w:w="630" w:type="dxa"/>
            <w:shd w:val="clear" w:color="auto" w:fill="auto"/>
          </w:tcPr>
          <w:p w:rsidR="00496EDE" w:rsidRPr="00794A7A" w:rsidRDefault="00496EDE" w:rsidP="00794A7A">
            <w:pPr>
              <w:spacing w:before="120" w:line="264" w:lineRule="auto"/>
              <w:jc w:val="center"/>
              <w:rPr>
                <w:rFonts w:ascii="Arial Narrow" w:hAnsi="Arial Narrow"/>
              </w:rPr>
            </w:pPr>
          </w:p>
        </w:tc>
      </w:tr>
    </w:tbl>
    <w:p w:rsidR="00496EDE" w:rsidRDefault="00496EDE" w:rsidP="00496EDE">
      <w:pPr>
        <w:spacing w:before="120"/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30"/>
      </w:tblGrid>
      <w:tr w:rsidR="00F97699" w:rsidRPr="00794A7A" w:rsidTr="00794A7A">
        <w:tc>
          <w:tcPr>
            <w:tcW w:w="4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96EDE" w:rsidRPr="00794A7A" w:rsidRDefault="00496EDE" w:rsidP="009676B6">
            <w:pPr>
              <w:numPr>
                <w:ilvl w:val="0"/>
                <w:numId w:val="4"/>
              </w:numPr>
              <w:spacing w:before="120" w:line="264" w:lineRule="auto"/>
              <w:ind w:left="36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 xml:space="preserve"> Iniciativa: </w:t>
            </w:r>
          </w:p>
        </w:tc>
        <w:tc>
          <w:tcPr>
            <w:tcW w:w="630" w:type="dxa"/>
            <w:shd w:val="clear" w:color="auto" w:fill="auto"/>
          </w:tcPr>
          <w:p w:rsidR="00496EDE" w:rsidRPr="00794A7A" w:rsidRDefault="00496EDE" w:rsidP="00794A7A">
            <w:pPr>
              <w:spacing w:before="120" w:line="264" w:lineRule="auto"/>
              <w:jc w:val="center"/>
              <w:rPr>
                <w:rFonts w:ascii="Arial Narrow" w:hAnsi="Arial Narrow"/>
              </w:rPr>
            </w:pPr>
          </w:p>
        </w:tc>
      </w:tr>
    </w:tbl>
    <w:p w:rsidR="00496EDE" w:rsidRPr="00D6523E" w:rsidRDefault="00496EDE" w:rsidP="00496EDE">
      <w:pPr>
        <w:spacing w:before="120"/>
        <w:jc w:val="both"/>
        <w:rPr>
          <w:rFonts w:ascii="Arial Narrow" w:hAnsi="Arial Narrow"/>
          <w:sz w:val="6"/>
          <w:szCs w:val="6"/>
        </w:rPr>
      </w:pPr>
      <w:r w:rsidRPr="00D6523E">
        <w:rPr>
          <w:rFonts w:ascii="Arial Narrow" w:hAnsi="Arial Narrow"/>
          <w:sz w:val="6"/>
          <w:szCs w:val="6"/>
        </w:rPr>
        <w:tab/>
      </w:r>
      <w:r w:rsidRPr="00D6523E">
        <w:rPr>
          <w:rFonts w:ascii="Arial Narrow" w:hAnsi="Arial Narrow"/>
          <w:sz w:val="6"/>
          <w:szCs w:val="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690"/>
        <w:gridCol w:w="654"/>
        <w:gridCol w:w="4865"/>
      </w:tblGrid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d)    Autonomia: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6"/>
                <w:szCs w:val="6"/>
              </w:rPr>
            </w:pP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e)    Amadurecimento acadêmico: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f)     Competência técnica: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EA599F">
            <w:pPr>
              <w:spacing w:before="120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9676B6" w:rsidP="00794A7A">
            <w:pPr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g) </w:t>
            </w:r>
            <w:r w:rsidR="00496EDE" w:rsidRPr="00794A7A">
              <w:rPr>
                <w:rFonts w:ascii="Arial Narrow" w:hAnsi="Arial Narrow"/>
              </w:rPr>
              <w:t>Desenvolvimento de espírito crítico: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9676B6" w:rsidP="00794A7A">
            <w:pPr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h) </w:t>
            </w:r>
            <w:r w:rsidR="00496EDE" w:rsidRPr="00794A7A">
              <w:rPr>
                <w:rFonts w:ascii="Arial Narrow" w:hAnsi="Arial Narrow"/>
              </w:rPr>
              <w:t>Domínio do tema de pesquisa: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360A2" w:rsidRPr="00794A7A" w:rsidTr="00F360A2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60A2" w:rsidRPr="00794A7A" w:rsidRDefault="00F360A2" w:rsidP="00D159DC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92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60A2" w:rsidRPr="00794A7A" w:rsidRDefault="00F360A2" w:rsidP="00D159DC">
            <w:pPr>
              <w:spacing w:before="60" w:line="264" w:lineRule="auto"/>
              <w:jc w:val="both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i) Domínio da metodologia de pesquisa: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J) Capacidade criativa e inovadora: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K) Domínio da escrita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F97699" w:rsidRPr="00794A7A" w:rsidTr="00794A7A">
        <w:trPr>
          <w:gridAfter w:val="1"/>
          <w:wAfter w:w="4865" w:type="dxa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both"/>
              <w:rPr>
                <w:rFonts w:ascii="Arial Narrow" w:hAnsi="Arial Narrow"/>
              </w:rPr>
            </w:pPr>
            <w:r w:rsidRPr="00794A7A">
              <w:rPr>
                <w:rFonts w:ascii="Arial Narrow" w:hAnsi="Arial Narrow"/>
              </w:rPr>
              <w:t>L) Desempenho nas disciplinas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</w:tcPr>
          <w:p w:rsidR="00496EDE" w:rsidRPr="00794A7A" w:rsidRDefault="00496EDE" w:rsidP="00794A7A">
            <w:pPr>
              <w:spacing w:before="120"/>
              <w:jc w:val="center"/>
              <w:rPr>
                <w:rFonts w:ascii="Arial Narrow" w:hAnsi="Arial Narrow"/>
              </w:rPr>
            </w:pPr>
          </w:p>
        </w:tc>
      </w:tr>
    </w:tbl>
    <w:p w:rsidR="00496EDE" w:rsidRPr="00827F63" w:rsidRDefault="00496EDE" w:rsidP="00496EDE">
      <w:pPr>
        <w:ind w:firstLine="170"/>
        <w:jc w:val="both"/>
        <w:rPr>
          <w:rFonts w:ascii="Arial Narrow" w:hAnsi="Arial Narrow"/>
        </w:rPr>
      </w:pPr>
    </w:p>
    <w:p w:rsidR="00794A7A" w:rsidRDefault="00794A7A" w:rsidP="00794A7A">
      <w:pPr>
        <w:spacing w:line="264" w:lineRule="auto"/>
        <w:rPr>
          <w:rFonts w:ascii="Arial Narrow" w:hAnsi="Arial Narrow"/>
          <w:color w:val="002060"/>
        </w:rPr>
      </w:pPr>
      <w:r>
        <w:rPr>
          <w:rFonts w:ascii="Arial Narrow" w:hAnsi="Arial Narrow"/>
        </w:rPr>
        <w:t>Observações adicionais (até 2000 caracteres com espaço)</w:t>
      </w:r>
      <w:r w:rsidRPr="00827F63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</w:t>
      </w:r>
    </w:p>
    <w:p w:rsidR="00794A7A" w:rsidRDefault="00794A7A" w:rsidP="00794A7A">
      <w:pPr>
        <w:ind w:left="1080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794A7A" w:rsidRDefault="00794A7A" w:rsidP="00794A7A">
      <w:pPr>
        <w:pBdr>
          <w:top w:val="single" w:sz="4" w:space="1" w:color="DBDBDB"/>
          <w:left w:val="single" w:sz="4" w:space="4" w:color="DBDBDB"/>
          <w:bottom w:val="single" w:sz="4" w:space="1" w:color="DBDBDB"/>
          <w:right w:val="single" w:sz="4" w:space="4" w:color="DBDBDB"/>
        </w:pBdr>
        <w:jc w:val="both"/>
        <w:rPr>
          <w:rFonts w:ascii="Arial Narrow" w:hAnsi="Arial Narrow"/>
          <w:color w:val="002060"/>
        </w:rPr>
      </w:pPr>
    </w:p>
    <w:p w:rsidR="00C977A9" w:rsidRPr="00827F63" w:rsidRDefault="00C977A9" w:rsidP="00C977A9">
      <w:pPr>
        <w:jc w:val="both"/>
        <w:rPr>
          <w:rFonts w:ascii="Arial Narrow" w:hAnsi="Arial Narrow"/>
        </w:rPr>
      </w:pPr>
    </w:p>
    <w:p w:rsidR="009F3981" w:rsidRPr="00F360A2" w:rsidRDefault="008F7FB2" w:rsidP="00C977A9">
      <w:pPr>
        <w:jc w:val="both"/>
        <w:rPr>
          <w:rFonts w:ascii="Arial Narrow" w:hAnsi="Arial Narrow"/>
          <w:sz w:val="22"/>
          <w:szCs w:val="22"/>
        </w:rPr>
      </w:pPr>
      <w:r w:rsidRPr="00F360A2">
        <w:rPr>
          <w:rFonts w:ascii="Arial Narrow" w:hAnsi="Arial Narrow"/>
          <w:sz w:val="22"/>
          <w:szCs w:val="22"/>
        </w:rPr>
        <w:t>ORIENTAÇÕES SOBRE ESTE RELATÓRIO</w:t>
      </w:r>
      <w:r w:rsidR="00C977A9" w:rsidRPr="00F360A2">
        <w:rPr>
          <w:rFonts w:ascii="Arial Narrow" w:hAnsi="Arial Narrow"/>
          <w:sz w:val="22"/>
          <w:szCs w:val="22"/>
        </w:rPr>
        <w:t>:</w:t>
      </w:r>
    </w:p>
    <w:p w:rsidR="00C13BCE" w:rsidRPr="00F360A2" w:rsidRDefault="00C13BCE" w:rsidP="00853BCA">
      <w:pPr>
        <w:jc w:val="both"/>
        <w:rPr>
          <w:rFonts w:ascii="Arial Narrow" w:hAnsi="Arial Narrow"/>
          <w:sz w:val="22"/>
          <w:szCs w:val="22"/>
        </w:rPr>
      </w:pPr>
    </w:p>
    <w:p w:rsidR="00332A0B" w:rsidRPr="00F360A2" w:rsidRDefault="00332A0B" w:rsidP="00D71238">
      <w:pPr>
        <w:numPr>
          <w:ilvl w:val="0"/>
          <w:numId w:val="2"/>
        </w:numPr>
        <w:spacing w:line="360" w:lineRule="auto"/>
        <w:ind w:left="540" w:hanging="180"/>
        <w:jc w:val="both"/>
        <w:rPr>
          <w:rFonts w:ascii="Arial Narrow" w:hAnsi="Arial Narrow" w:cs="Arial"/>
          <w:sz w:val="22"/>
          <w:szCs w:val="22"/>
        </w:rPr>
      </w:pPr>
      <w:r w:rsidRPr="00F360A2">
        <w:rPr>
          <w:rFonts w:ascii="Arial Narrow" w:hAnsi="Arial Narrow" w:cs="Arial"/>
          <w:sz w:val="22"/>
          <w:szCs w:val="22"/>
        </w:rPr>
        <w:t xml:space="preserve">O </w:t>
      </w:r>
      <w:r w:rsidR="00C62FE6" w:rsidRPr="00F360A2">
        <w:rPr>
          <w:rFonts w:ascii="Arial Narrow" w:hAnsi="Arial Narrow" w:cs="Arial"/>
          <w:sz w:val="22"/>
          <w:szCs w:val="22"/>
        </w:rPr>
        <w:t>R</w:t>
      </w:r>
      <w:r w:rsidRPr="00F360A2">
        <w:rPr>
          <w:rFonts w:ascii="Arial Narrow" w:hAnsi="Arial Narrow" w:cs="Arial"/>
          <w:sz w:val="22"/>
          <w:szCs w:val="22"/>
        </w:rPr>
        <w:t>elatório deve ser elaborado pelo bolsista em conformidade com o formato acima e</w:t>
      </w:r>
      <w:r w:rsidR="00037EFB" w:rsidRPr="00F360A2">
        <w:rPr>
          <w:rFonts w:ascii="Arial Narrow" w:hAnsi="Arial Narrow" w:cs="Arial"/>
          <w:sz w:val="22"/>
          <w:szCs w:val="22"/>
        </w:rPr>
        <w:t>,</w:t>
      </w:r>
      <w:r w:rsidRPr="00F360A2">
        <w:rPr>
          <w:rFonts w:ascii="Arial Narrow" w:hAnsi="Arial Narrow" w:cs="Arial"/>
          <w:sz w:val="22"/>
          <w:szCs w:val="22"/>
        </w:rPr>
        <w:t xml:space="preserve"> principalmente</w:t>
      </w:r>
      <w:r w:rsidR="00037EFB" w:rsidRPr="00F360A2">
        <w:rPr>
          <w:rFonts w:ascii="Arial Narrow" w:hAnsi="Arial Narrow" w:cs="Arial"/>
          <w:sz w:val="22"/>
          <w:szCs w:val="22"/>
        </w:rPr>
        <w:t>,</w:t>
      </w:r>
      <w:r w:rsidRPr="00F360A2">
        <w:rPr>
          <w:rFonts w:ascii="Arial Narrow" w:hAnsi="Arial Narrow" w:cs="Arial"/>
          <w:sz w:val="22"/>
          <w:szCs w:val="22"/>
        </w:rPr>
        <w:t xml:space="preserve"> de acordo com o plano de trabalho do bolsista</w:t>
      </w:r>
      <w:r w:rsidR="00037EFB" w:rsidRPr="00F360A2">
        <w:rPr>
          <w:rFonts w:ascii="Arial Narrow" w:hAnsi="Arial Narrow" w:cs="Arial"/>
          <w:sz w:val="22"/>
          <w:szCs w:val="22"/>
        </w:rPr>
        <w:t xml:space="preserve"> </w:t>
      </w:r>
      <w:r w:rsidRPr="00F360A2">
        <w:rPr>
          <w:rFonts w:ascii="Arial Narrow" w:hAnsi="Arial Narrow" w:cs="Arial"/>
          <w:sz w:val="22"/>
          <w:szCs w:val="22"/>
        </w:rPr>
        <w:t>proposto</w:t>
      </w:r>
      <w:r w:rsidR="00C62FE6" w:rsidRPr="00F360A2">
        <w:rPr>
          <w:rFonts w:ascii="Arial Narrow" w:hAnsi="Arial Narrow" w:cs="Arial"/>
          <w:sz w:val="22"/>
          <w:szCs w:val="22"/>
        </w:rPr>
        <w:t xml:space="preserve"> na SELIC</w:t>
      </w:r>
      <w:r w:rsidR="008F7FB2" w:rsidRPr="00F360A2">
        <w:rPr>
          <w:rFonts w:ascii="Arial Narrow" w:hAnsi="Arial Narrow" w:cs="Arial"/>
          <w:sz w:val="22"/>
          <w:szCs w:val="22"/>
        </w:rPr>
        <w:t xml:space="preserve"> 20</w:t>
      </w:r>
      <w:r w:rsidR="00F360A2" w:rsidRPr="00F360A2">
        <w:rPr>
          <w:rFonts w:ascii="Arial Narrow" w:hAnsi="Arial Narrow" w:cs="Arial"/>
          <w:sz w:val="22"/>
          <w:szCs w:val="22"/>
        </w:rPr>
        <w:t>2</w:t>
      </w:r>
      <w:r w:rsidR="001D690D">
        <w:rPr>
          <w:rFonts w:ascii="Arial Narrow" w:hAnsi="Arial Narrow" w:cs="Arial"/>
          <w:sz w:val="22"/>
          <w:szCs w:val="22"/>
        </w:rPr>
        <w:t>2</w:t>
      </w:r>
      <w:r w:rsidR="00037EFB" w:rsidRPr="00F360A2">
        <w:rPr>
          <w:rFonts w:ascii="Arial Narrow" w:hAnsi="Arial Narrow" w:cs="Arial"/>
          <w:sz w:val="22"/>
          <w:szCs w:val="22"/>
        </w:rPr>
        <w:t>,</w:t>
      </w:r>
      <w:r w:rsidRPr="00F360A2">
        <w:rPr>
          <w:rFonts w:ascii="Arial Narrow" w:hAnsi="Arial Narrow" w:cs="Arial"/>
          <w:sz w:val="22"/>
          <w:szCs w:val="22"/>
        </w:rPr>
        <w:t xml:space="preserve"> apresentando redação científica. Devem ser enfatizados os resultados alcançados</w:t>
      </w:r>
      <w:r w:rsidR="00C62FE6" w:rsidRPr="00F360A2">
        <w:rPr>
          <w:rFonts w:ascii="Arial Narrow" w:hAnsi="Arial Narrow" w:cs="Arial"/>
          <w:sz w:val="22"/>
          <w:szCs w:val="22"/>
        </w:rPr>
        <w:t>;</w:t>
      </w:r>
    </w:p>
    <w:p w:rsidR="00332A0B" w:rsidRPr="00F360A2" w:rsidRDefault="00332A0B" w:rsidP="00D71238">
      <w:pPr>
        <w:numPr>
          <w:ilvl w:val="0"/>
          <w:numId w:val="2"/>
        </w:numPr>
        <w:spacing w:line="360" w:lineRule="auto"/>
        <w:ind w:left="540" w:hanging="180"/>
        <w:jc w:val="both"/>
        <w:rPr>
          <w:rFonts w:ascii="Arial Narrow" w:hAnsi="Arial Narrow" w:cs="Arial"/>
          <w:sz w:val="22"/>
          <w:szCs w:val="22"/>
        </w:rPr>
      </w:pPr>
      <w:r w:rsidRPr="00F360A2">
        <w:rPr>
          <w:rFonts w:ascii="Arial Narrow" w:hAnsi="Arial Narrow" w:cs="Arial"/>
          <w:sz w:val="22"/>
          <w:szCs w:val="22"/>
        </w:rPr>
        <w:t xml:space="preserve">O </w:t>
      </w:r>
      <w:r w:rsidR="00C62FE6" w:rsidRPr="00F360A2">
        <w:rPr>
          <w:rFonts w:ascii="Arial Narrow" w:hAnsi="Arial Narrow" w:cs="Arial"/>
          <w:sz w:val="22"/>
          <w:szCs w:val="22"/>
        </w:rPr>
        <w:t>R</w:t>
      </w:r>
      <w:r w:rsidRPr="00F360A2">
        <w:rPr>
          <w:rFonts w:ascii="Arial Narrow" w:hAnsi="Arial Narrow" w:cs="Arial"/>
          <w:sz w:val="22"/>
          <w:szCs w:val="22"/>
        </w:rPr>
        <w:t>elatório deve ser analisado pelo orientador antes de chancelada a inscrição</w:t>
      </w:r>
      <w:r w:rsidR="00C62FE6" w:rsidRPr="00F360A2">
        <w:rPr>
          <w:rFonts w:ascii="Arial Narrow" w:hAnsi="Arial Narrow" w:cs="Arial"/>
          <w:sz w:val="22"/>
          <w:szCs w:val="22"/>
        </w:rPr>
        <w:t>;</w:t>
      </w:r>
    </w:p>
    <w:p w:rsidR="00332A0B" w:rsidRPr="00F360A2" w:rsidRDefault="00332A0B" w:rsidP="00D71238">
      <w:pPr>
        <w:numPr>
          <w:ilvl w:val="0"/>
          <w:numId w:val="2"/>
        </w:numPr>
        <w:spacing w:line="360" w:lineRule="auto"/>
        <w:ind w:left="540" w:hanging="180"/>
        <w:jc w:val="both"/>
        <w:rPr>
          <w:rFonts w:ascii="Arial Narrow" w:hAnsi="Arial Narrow" w:cs="Arial"/>
          <w:sz w:val="22"/>
          <w:szCs w:val="22"/>
        </w:rPr>
      </w:pPr>
      <w:r w:rsidRPr="00F360A2">
        <w:rPr>
          <w:rFonts w:ascii="Arial Narrow" w:hAnsi="Arial Narrow" w:cs="Arial"/>
          <w:sz w:val="22"/>
          <w:szCs w:val="22"/>
        </w:rPr>
        <w:t xml:space="preserve">O bolsista deve informar no relatório de atividades (item </w:t>
      </w:r>
      <w:r w:rsidR="0043578B" w:rsidRPr="00F360A2">
        <w:rPr>
          <w:rFonts w:ascii="Arial Narrow" w:hAnsi="Arial Narrow" w:cs="Arial"/>
          <w:sz w:val="22"/>
          <w:szCs w:val="22"/>
        </w:rPr>
        <w:t>VI</w:t>
      </w:r>
      <w:r w:rsidRPr="00F360A2">
        <w:rPr>
          <w:rFonts w:ascii="Arial Narrow" w:hAnsi="Arial Narrow" w:cs="Arial"/>
          <w:sz w:val="22"/>
          <w:szCs w:val="22"/>
        </w:rPr>
        <w:t>) sua participação em eventos científicos</w:t>
      </w:r>
      <w:r w:rsidR="00037EFB" w:rsidRPr="00F360A2">
        <w:rPr>
          <w:rFonts w:ascii="Arial Narrow" w:hAnsi="Arial Narrow" w:cs="Arial"/>
          <w:sz w:val="22"/>
          <w:szCs w:val="22"/>
        </w:rPr>
        <w:t xml:space="preserve"> </w:t>
      </w:r>
      <w:r w:rsidRPr="00F360A2">
        <w:rPr>
          <w:rFonts w:ascii="Arial Narrow" w:hAnsi="Arial Narrow" w:cs="Arial"/>
          <w:sz w:val="22"/>
          <w:szCs w:val="22"/>
        </w:rPr>
        <w:t xml:space="preserve">e/ou na produção de resumos ou artigos científicos (estas informações devem constar </w:t>
      </w:r>
      <w:r w:rsidR="008F7FB2" w:rsidRPr="00F360A2">
        <w:rPr>
          <w:rFonts w:ascii="Arial Narrow" w:hAnsi="Arial Narrow" w:cs="Arial"/>
          <w:sz w:val="22"/>
          <w:szCs w:val="22"/>
        </w:rPr>
        <w:t>n</w:t>
      </w:r>
      <w:r w:rsidRPr="00F360A2">
        <w:rPr>
          <w:rFonts w:ascii="Arial Narrow" w:hAnsi="Arial Narrow" w:cs="Arial"/>
          <w:sz w:val="22"/>
          <w:szCs w:val="22"/>
        </w:rPr>
        <w:t>o Currículo Lattes)</w:t>
      </w:r>
      <w:r w:rsidR="00C62FE6" w:rsidRPr="00F360A2">
        <w:rPr>
          <w:rFonts w:ascii="Arial Narrow" w:hAnsi="Arial Narrow" w:cs="Arial"/>
          <w:sz w:val="22"/>
          <w:szCs w:val="22"/>
        </w:rPr>
        <w:t>;</w:t>
      </w:r>
    </w:p>
    <w:p w:rsidR="00332A0B" w:rsidRPr="00F360A2" w:rsidRDefault="00332A0B" w:rsidP="00D71238">
      <w:pPr>
        <w:numPr>
          <w:ilvl w:val="0"/>
          <w:numId w:val="2"/>
        </w:numPr>
        <w:spacing w:line="360" w:lineRule="auto"/>
        <w:ind w:left="540" w:hanging="180"/>
        <w:jc w:val="both"/>
        <w:rPr>
          <w:rFonts w:ascii="Arial Narrow" w:hAnsi="Arial Narrow" w:cs="Arial"/>
          <w:sz w:val="22"/>
          <w:szCs w:val="22"/>
        </w:rPr>
      </w:pPr>
      <w:r w:rsidRPr="00F360A2">
        <w:rPr>
          <w:rFonts w:ascii="Arial Narrow" w:hAnsi="Arial Narrow" w:cs="Arial"/>
          <w:sz w:val="22"/>
          <w:szCs w:val="22"/>
        </w:rPr>
        <w:lastRenderedPageBreak/>
        <w:t xml:space="preserve">Informações complementares que </w:t>
      </w:r>
      <w:r w:rsidR="00037EFB" w:rsidRPr="00F360A2">
        <w:rPr>
          <w:rFonts w:ascii="Arial Narrow" w:hAnsi="Arial Narrow" w:cs="Arial"/>
          <w:sz w:val="22"/>
          <w:szCs w:val="22"/>
        </w:rPr>
        <w:t>considerar</w:t>
      </w:r>
      <w:r w:rsidRPr="00F360A2">
        <w:rPr>
          <w:rFonts w:ascii="Arial Narrow" w:hAnsi="Arial Narrow" w:cs="Arial"/>
          <w:sz w:val="22"/>
          <w:szCs w:val="22"/>
        </w:rPr>
        <w:t xml:space="preserve"> relevantes para julgament</w:t>
      </w:r>
      <w:r w:rsidR="00D323C2" w:rsidRPr="00F360A2">
        <w:rPr>
          <w:rFonts w:ascii="Arial Narrow" w:hAnsi="Arial Narrow" w:cs="Arial"/>
          <w:sz w:val="22"/>
          <w:szCs w:val="22"/>
        </w:rPr>
        <w:t>o do seu desempenho</w:t>
      </w:r>
      <w:r w:rsidR="00F360A2" w:rsidRPr="00F360A2">
        <w:rPr>
          <w:rFonts w:ascii="Arial Narrow" w:hAnsi="Arial Narrow" w:cs="Arial"/>
          <w:sz w:val="22"/>
          <w:szCs w:val="22"/>
        </w:rPr>
        <w:t xml:space="preserve"> no período de agosto de 202</w:t>
      </w:r>
      <w:r w:rsidR="001D690D">
        <w:rPr>
          <w:rFonts w:ascii="Arial Narrow" w:hAnsi="Arial Narrow" w:cs="Arial"/>
          <w:sz w:val="22"/>
          <w:szCs w:val="22"/>
        </w:rPr>
        <w:t>2</w:t>
      </w:r>
      <w:r w:rsidR="00F360A2" w:rsidRPr="00F360A2">
        <w:rPr>
          <w:rFonts w:ascii="Arial Narrow" w:hAnsi="Arial Narrow" w:cs="Arial"/>
          <w:sz w:val="22"/>
          <w:szCs w:val="22"/>
        </w:rPr>
        <w:t xml:space="preserve"> a </w:t>
      </w:r>
      <w:r w:rsidR="001D690D">
        <w:rPr>
          <w:rFonts w:ascii="Arial Narrow" w:hAnsi="Arial Narrow" w:cs="Arial"/>
          <w:sz w:val="22"/>
          <w:szCs w:val="22"/>
        </w:rPr>
        <w:t>junho de 2023</w:t>
      </w:r>
      <w:r w:rsidR="00F360A2" w:rsidRPr="00F360A2">
        <w:rPr>
          <w:rFonts w:ascii="Arial Narrow" w:hAnsi="Arial Narrow" w:cs="Arial"/>
          <w:sz w:val="22"/>
          <w:szCs w:val="22"/>
        </w:rPr>
        <w:t xml:space="preserve">, </w:t>
      </w:r>
      <w:r w:rsidRPr="00F360A2">
        <w:rPr>
          <w:rFonts w:ascii="Arial Narrow" w:hAnsi="Arial Narrow" w:cs="Arial"/>
          <w:sz w:val="22"/>
          <w:szCs w:val="22"/>
        </w:rPr>
        <w:t>como, por exemplo, o desempenho acadêmico, dificuldades encontradas na execução do projeto, alterações nas metas e objetivos</w:t>
      </w:r>
      <w:r w:rsidR="00F523C0" w:rsidRPr="00F360A2">
        <w:rPr>
          <w:rFonts w:ascii="Arial Narrow" w:hAnsi="Arial Narrow" w:cs="Arial"/>
          <w:sz w:val="22"/>
          <w:szCs w:val="22"/>
        </w:rPr>
        <w:t xml:space="preserve"> devem </w:t>
      </w:r>
      <w:r w:rsidR="00AB3083" w:rsidRPr="00F360A2">
        <w:rPr>
          <w:rFonts w:ascii="Arial Narrow" w:hAnsi="Arial Narrow" w:cs="Arial"/>
          <w:sz w:val="22"/>
          <w:szCs w:val="22"/>
        </w:rPr>
        <w:t xml:space="preserve">ser incluídas nas observações do </w:t>
      </w:r>
      <w:r w:rsidRPr="00F360A2">
        <w:rPr>
          <w:rFonts w:ascii="Arial Narrow" w:hAnsi="Arial Narrow" w:cs="Arial"/>
          <w:sz w:val="22"/>
          <w:szCs w:val="22"/>
        </w:rPr>
        <w:t xml:space="preserve">item </w:t>
      </w:r>
      <w:r w:rsidR="0043578B" w:rsidRPr="00F360A2">
        <w:rPr>
          <w:rFonts w:ascii="Arial Narrow" w:hAnsi="Arial Narrow" w:cs="Arial"/>
          <w:sz w:val="22"/>
          <w:szCs w:val="22"/>
        </w:rPr>
        <w:t>VI</w:t>
      </w:r>
      <w:r w:rsidR="00C62FE6" w:rsidRPr="00F360A2">
        <w:rPr>
          <w:rFonts w:ascii="Arial Narrow" w:hAnsi="Arial Narrow" w:cs="Arial"/>
          <w:sz w:val="22"/>
          <w:szCs w:val="22"/>
        </w:rPr>
        <w:t>I</w:t>
      </w:r>
      <w:r w:rsidR="0043578B" w:rsidRPr="00F360A2">
        <w:rPr>
          <w:rFonts w:ascii="Arial Narrow" w:hAnsi="Arial Narrow" w:cs="Arial"/>
          <w:sz w:val="22"/>
          <w:szCs w:val="22"/>
        </w:rPr>
        <w:t>I</w:t>
      </w:r>
      <w:r w:rsidR="00C62FE6" w:rsidRPr="00F360A2">
        <w:rPr>
          <w:rFonts w:ascii="Arial Narrow" w:hAnsi="Arial Narrow" w:cs="Arial"/>
          <w:sz w:val="22"/>
          <w:szCs w:val="22"/>
        </w:rPr>
        <w:t>;</w:t>
      </w:r>
    </w:p>
    <w:p w:rsidR="0047651F" w:rsidRPr="00F360A2" w:rsidRDefault="00332A0B" w:rsidP="00D71238">
      <w:pPr>
        <w:numPr>
          <w:ilvl w:val="0"/>
          <w:numId w:val="2"/>
        </w:numPr>
        <w:spacing w:line="360" w:lineRule="auto"/>
        <w:ind w:left="540" w:hanging="180"/>
        <w:jc w:val="both"/>
        <w:rPr>
          <w:rFonts w:ascii="Arial Narrow" w:hAnsi="Arial Narrow" w:cs="Arial"/>
          <w:sz w:val="22"/>
          <w:szCs w:val="22"/>
        </w:rPr>
      </w:pPr>
      <w:r w:rsidRPr="00F360A2">
        <w:rPr>
          <w:rFonts w:ascii="Arial Narrow" w:hAnsi="Arial Narrow" w:cs="Arial"/>
          <w:sz w:val="22"/>
          <w:szCs w:val="22"/>
        </w:rPr>
        <w:t xml:space="preserve">O </w:t>
      </w:r>
      <w:r w:rsidR="00C62FE6" w:rsidRPr="00F360A2">
        <w:rPr>
          <w:rFonts w:ascii="Arial Narrow" w:hAnsi="Arial Narrow" w:cs="Arial"/>
          <w:sz w:val="22"/>
          <w:szCs w:val="22"/>
        </w:rPr>
        <w:t>R</w:t>
      </w:r>
      <w:r w:rsidRPr="00F360A2">
        <w:rPr>
          <w:rFonts w:ascii="Arial Narrow" w:hAnsi="Arial Narrow" w:cs="Arial"/>
          <w:sz w:val="22"/>
          <w:szCs w:val="22"/>
        </w:rPr>
        <w:t>elatório deve estar em formato PDF</w:t>
      </w:r>
      <w:r w:rsidR="00C62FE6" w:rsidRPr="00F360A2">
        <w:rPr>
          <w:rFonts w:ascii="Arial Narrow" w:hAnsi="Arial Narrow" w:cs="Arial"/>
          <w:sz w:val="22"/>
          <w:szCs w:val="22"/>
        </w:rPr>
        <w:t>.</w:t>
      </w:r>
    </w:p>
    <w:sectPr w:rsidR="0047651F" w:rsidRPr="00F360A2" w:rsidSect="00891D1A">
      <w:headerReference w:type="default" r:id="rId11"/>
      <w:footerReference w:type="even" r:id="rId12"/>
      <w:footerReference w:type="default" r:id="rId13"/>
      <w:pgSz w:w="12240" w:h="15840"/>
      <w:pgMar w:top="945" w:right="720" w:bottom="1276" w:left="993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6285" w:rsidRDefault="00F86285">
      <w:r>
        <w:separator/>
      </w:r>
    </w:p>
  </w:endnote>
  <w:endnote w:type="continuationSeparator" w:id="0">
    <w:p w:rsidR="00F86285" w:rsidRDefault="00F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699" w:rsidRDefault="00F97699" w:rsidP="00D7123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794A7A" w:rsidRDefault="00794A7A" w:rsidP="00F97699">
    <w:pPr>
      <w:pStyle w:val="Rodap"/>
      <w:framePr w:wrap="none" w:vAnchor="text" w:hAnchor="margin" w:xAlign="center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794A7A" w:rsidRDefault="00794A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699" w:rsidRDefault="00F97699" w:rsidP="00F97699">
    <w:pPr>
      <w:pStyle w:val="Rodap"/>
      <w:framePr w:wrap="none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50C2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97699" w:rsidRPr="00EB0DC7" w:rsidRDefault="00F97699" w:rsidP="00F97699">
    <w:pPr>
      <w:pStyle w:val="Rodap"/>
      <w:ind w:right="360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DCARH/PR2</w:t>
    </w:r>
  </w:p>
  <w:p w:rsidR="004203C2" w:rsidRDefault="004203C2" w:rsidP="00D06539">
    <w:pPr>
      <w:pStyle w:val="Rodap"/>
      <w:ind w:hanging="180"/>
      <w:jc w:val="center"/>
      <w:rPr>
        <w:rFonts w:ascii="Verdana" w:hAnsi="Verdan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6285" w:rsidRDefault="00F86285">
      <w:r>
        <w:separator/>
      </w:r>
    </w:p>
  </w:footnote>
  <w:footnote w:type="continuationSeparator" w:id="0">
    <w:p w:rsidR="00F86285" w:rsidRDefault="00F8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84" w:type="dxa"/>
      <w:tblInd w:w="-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9062"/>
      <w:gridCol w:w="1382"/>
    </w:tblGrid>
    <w:tr w:rsidR="00EA599F" w:rsidTr="00EA599F">
      <w:trPr>
        <w:trHeight w:val="1311"/>
      </w:trPr>
      <w:tc>
        <w:tcPr>
          <w:tcW w:w="154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203C2" w:rsidRDefault="00E27919" w:rsidP="0094761A">
          <w:pPr>
            <w:rPr>
              <w:rFonts w:ascii="Arial" w:hAnsi="Arial" w:cs="Arial"/>
              <w:sz w:val="36"/>
              <w:szCs w:val="27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-233680</wp:posOffset>
                </wp:positionV>
                <wp:extent cx="660400" cy="664210"/>
                <wp:effectExtent l="0" t="0" r="0" b="0"/>
                <wp:wrapNone/>
                <wp:docPr id="5" name="Imagem 3" descr="Descrição: https://www.uerj.br/wp-content/uploads/2018/02/logomarca-uerj-300x300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Descrição: https://www.uerj.br/wp-content/uploads/2018/02/logomarca-uerj-300x300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6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20635" w:rsidRPr="003E48FF" w:rsidRDefault="00E27919" w:rsidP="0003065E">
          <w:pPr>
            <w:pStyle w:val="Ttulo1"/>
            <w:spacing w:line="288" w:lineRule="auto"/>
            <w:ind w:left="-2381"/>
            <w:rPr>
              <w:rFonts w:ascii="Arial" w:hAnsi="Arial" w:cs="Arial"/>
              <w:sz w:val="32"/>
              <w:szCs w:val="27"/>
              <w:u w:val="none"/>
            </w:rPr>
          </w:pPr>
          <w:r>
            <w:rPr>
              <w:rFonts w:ascii="Arial" w:hAnsi="Arial" w:cs="Arial"/>
              <w:noProof/>
              <w:sz w:val="32"/>
              <w:szCs w:val="27"/>
              <w:u w:val="none"/>
            </w:rPr>
            <w:drawing>
              <wp:inline distT="0" distB="0" distL="0" distR="0">
                <wp:extent cx="1600200" cy="904875"/>
                <wp:effectExtent l="0" t="0" r="0" b="0"/>
                <wp:docPr id="1" name="Image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-231140</wp:posOffset>
                </wp:positionV>
                <wp:extent cx="907415" cy="615950"/>
                <wp:effectExtent l="0" t="0" r="0" b="0"/>
                <wp:wrapNone/>
                <wp:docPr id="4" name="Imagem 1" descr="Descrição: C:\Users\Ciro\AppData\Local\Temp\pr2-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C:\Users\Ciro\AppData\Local\Temp\pr2-1.png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6493510</wp:posOffset>
                </wp:positionH>
                <wp:positionV relativeFrom="paragraph">
                  <wp:posOffset>311150</wp:posOffset>
                </wp:positionV>
                <wp:extent cx="907415" cy="615950"/>
                <wp:effectExtent l="0" t="0" r="0" b="0"/>
                <wp:wrapNone/>
                <wp:docPr id="3" name="Imagem 1" descr="Descrição: C:\Users\Ciro\AppData\Local\Temp\pr2-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C:\Users\Ciro\AppData\Local\Temp\pr2-1.png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A599F" w:rsidRPr="003E48FF" w:rsidRDefault="00EA599F" w:rsidP="00DC0E5D">
          <w:pPr>
            <w:pStyle w:val="Ttulo1"/>
            <w:spacing w:line="288" w:lineRule="auto"/>
            <w:ind w:left="-2280"/>
            <w:rPr>
              <w:rFonts w:ascii="Arial" w:hAnsi="Arial" w:cs="Arial"/>
              <w:szCs w:val="27"/>
              <w:u w:val="none"/>
            </w:rPr>
          </w:pPr>
        </w:p>
        <w:p w:rsidR="004203C2" w:rsidRPr="00DC0E5D" w:rsidRDefault="004203C2" w:rsidP="00DC0E5D">
          <w:pPr>
            <w:pStyle w:val="Ttulo1"/>
            <w:spacing w:line="288" w:lineRule="auto"/>
            <w:ind w:left="-2280"/>
            <w:rPr>
              <w:rFonts w:ascii="Arial" w:hAnsi="Arial" w:cs="Arial"/>
              <w:szCs w:val="27"/>
            </w:rPr>
          </w:pPr>
          <w:r w:rsidRPr="00DC0E5D">
            <w:rPr>
              <w:rFonts w:ascii="Arial" w:hAnsi="Arial" w:cs="Arial"/>
              <w:szCs w:val="27"/>
            </w:rPr>
            <w:t>PIBIC</w:t>
          </w:r>
          <w:r w:rsidRPr="00DC0E5D">
            <w:rPr>
              <w:rFonts w:ascii="Arial" w:hAnsi="Arial" w:cs="Arial"/>
              <w:szCs w:val="16"/>
            </w:rPr>
            <w:t xml:space="preserve"> </w:t>
          </w:r>
          <w:r w:rsidRPr="00DC0E5D">
            <w:rPr>
              <w:rFonts w:ascii="Arial" w:hAnsi="Arial" w:cs="Arial"/>
              <w:szCs w:val="27"/>
            </w:rPr>
            <w:t>/</w:t>
          </w:r>
          <w:r w:rsidRPr="00DC0E5D">
            <w:rPr>
              <w:rFonts w:ascii="Arial" w:hAnsi="Arial" w:cs="Arial"/>
              <w:szCs w:val="16"/>
            </w:rPr>
            <w:t xml:space="preserve"> </w:t>
          </w:r>
          <w:r w:rsidRPr="00DC0E5D">
            <w:rPr>
              <w:rFonts w:ascii="Arial" w:hAnsi="Arial" w:cs="Arial"/>
              <w:szCs w:val="27"/>
            </w:rPr>
            <w:t>PIBITI</w:t>
          </w:r>
          <w:r w:rsidRPr="00DC0E5D">
            <w:rPr>
              <w:rFonts w:ascii="Arial" w:hAnsi="Arial" w:cs="Arial"/>
              <w:szCs w:val="16"/>
            </w:rPr>
            <w:t xml:space="preserve"> </w:t>
          </w:r>
          <w:r w:rsidRPr="00DC0E5D">
            <w:rPr>
              <w:rFonts w:ascii="Arial" w:hAnsi="Arial" w:cs="Arial"/>
              <w:szCs w:val="27"/>
            </w:rPr>
            <w:t>/</w:t>
          </w:r>
          <w:r w:rsidRPr="00DC0E5D">
            <w:rPr>
              <w:rFonts w:ascii="Arial" w:hAnsi="Arial" w:cs="Arial"/>
              <w:szCs w:val="16"/>
            </w:rPr>
            <w:t xml:space="preserve"> </w:t>
          </w:r>
          <w:r w:rsidRPr="00DC0E5D">
            <w:rPr>
              <w:rFonts w:ascii="Arial" w:hAnsi="Arial" w:cs="Arial"/>
              <w:szCs w:val="27"/>
            </w:rPr>
            <w:t>ICJr</w:t>
          </w:r>
        </w:p>
        <w:p w:rsidR="004203C2" w:rsidRPr="00DC0E5D" w:rsidRDefault="00EA599F" w:rsidP="00DC0E5D">
          <w:pPr>
            <w:pStyle w:val="Ttulo1"/>
            <w:spacing w:line="288" w:lineRule="auto"/>
            <w:ind w:left="-2280"/>
            <w:rPr>
              <w:rFonts w:ascii="Arial" w:hAnsi="Arial" w:cs="Arial"/>
              <w:szCs w:val="30"/>
              <w:u w:val="none"/>
            </w:rPr>
          </w:pPr>
          <w:r>
            <w:rPr>
              <w:rFonts w:ascii="Arial" w:hAnsi="Arial" w:cs="Arial"/>
              <w:szCs w:val="30"/>
              <w:u w:val="none"/>
            </w:rPr>
            <w:t xml:space="preserve">          </w:t>
          </w:r>
          <w:r w:rsidR="004203C2" w:rsidRPr="00DC0E5D">
            <w:rPr>
              <w:rFonts w:ascii="Arial" w:hAnsi="Arial" w:cs="Arial"/>
              <w:szCs w:val="30"/>
              <w:u w:val="none"/>
            </w:rPr>
            <w:t>Relatório das Atividades de Pesquisa</w:t>
          </w:r>
          <w:r w:rsidR="004E3055">
            <w:rPr>
              <w:rFonts w:ascii="Arial" w:hAnsi="Arial" w:cs="Arial"/>
              <w:szCs w:val="30"/>
              <w:u w:val="none"/>
            </w:rPr>
            <w:t xml:space="preserve"> do Aluno(a)</w:t>
          </w:r>
        </w:p>
        <w:p w:rsidR="00717595" w:rsidRPr="00717595" w:rsidRDefault="00717595" w:rsidP="001D690D">
          <w:pPr>
            <w:pStyle w:val="Ttulo1"/>
            <w:spacing w:line="288" w:lineRule="auto"/>
            <w:ind w:left="-2280"/>
            <w:rPr>
              <w:rFonts w:ascii="Arial" w:hAnsi="Arial" w:cs="Arial"/>
              <w:u w:val="none"/>
            </w:rPr>
          </w:pPr>
          <w:r>
            <w:rPr>
              <w:rFonts w:ascii="Arial" w:hAnsi="Arial" w:cs="Arial"/>
              <w:u w:val="none"/>
            </w:rPr>
            <w:t>XXX</w:t>
          </w:r>
          <w:r w:rsidR="001B18CE">
            <w:rPr>
              <w:rFonts w:ascii="Arial" w:hAnsi="Arial" w:cs="Arial"/>
              <w:u w:val="none"/>
            </w:rPr>
            <w:t>I</w:t>
          </w:r>
          <w:r w:rsidR="004203C2" w:rsidRPr="00DC0E5D">
            <w:rPr>
              <w:rFonts w:ascii="Arial" w:hAnsi="Arial" w:cs="Arial"/>
              <w:u w:val="none"/>
            </w:rPr>
            <w:t xml:space="preserve"> </w:t>
          </w:r>
          <w:r w:rsidR="00EA599F">
            <w:rPr>
              <w:rFonts w:ascii="Arial" w:hAnsi="Arial" w:cs="Arial"/>
              <w:u w:val="none"/>
            </w:rPr>
            <w:t xml:space="preserve">      </w:t>
          </w:r>
          <w:r>
            <w:rPr>
              <w:rFonts w:ascii="Arial" w:hAnsi="Arial" w:cs="Arial"/>
              <w:u w:val="none"/>
            </w:rPr>
            <w:t xml:space="preserve">SEMANA DE INICIAÇÃO CIENTÍFICA </w:t>
          </w:r>
          <w:r w:rsidR="00EA599F">
            <w:rPr>
              <w:rFonts w:ascii="Arial" w:hAnsi="Arial" w:cs="Arial"/>
              <w:u w:val="none"/>
            </w:rPr>
            <w:t xml:space="preserve">- </w:t>
          </w:r>
          <w:r>
            <w:rPr>
              <w:rFonts w:ascii="Arial" w:hAnsi="Arial" w:cs="Arial"/>
              <w:u w:val="none"/>
            </w:rPr>
            <w:t>“SEMIC UERJ 202</w:t>
          </w:r>
          <w:r w:rsidR="001D690D">
            <w:rPr>
              <w:rFonts w:ascii="Arial" w:hAnsi="Arial" w:cs="Arial"/>
              <w:u w:val="none"/>
            </w:rPr>
            <w:t>3</w:t>
          </w:r>
          <w:r>
            <w:rPr>
              <w:rFonts w:ascii="Arial" w:hAnsi="Arial" w:cs="Arial"/>
              <w:u w:val="none"/>
            </w:rPr>
            <w:t>”</w:t>
          </w:r>
        </w:p>
      </w:tc>
      <w:tc>
        <w:tcPr>
          <w:tcW w:w="138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203C2" w:rsidRDefault="004203C2" w:rsidP="0094761A">
          <w:pPr>
            <w:rPr>
              <w:rFonts w:ascii="Arial" w:hAnsi="Arial" w:cs="Arial"/>
              <w:sz w:val="32"/>
            </w:rPr>
          </w:pPr>
        </w:p>
      </w:tc>
    </w:tr>
  </w:tbl>
  <w:p w:rsidR="004203C2" w:rsidRDefault="004203C2" w:rsidP="003E48FF">
    <w:pPr>
      <w:pStyle w:val="Cabealho"/>
      <w:ind w:right="1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4832_"/>
      </v:shape>
    </w:pict>
  </w:numPicBullet>
  <w:abstractNum w:abstractNumId="0" w15:restartNumberingAfterBreak="0">
    <w:nsid w:val="0F65418C"/>
    <w:multiLevelType w:val="hybridMultilevel"/>
    <w:tmpl w:val="72E2B5F2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6BDC"/>
    <w:multiLevelType w:val="hybridMultilevel"/>
    <w:tmpl w:val="261EA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46654"/>
    <w:multiLevelType w:val="singleLevel"/>
    <w:tmpl w:val="FA12206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C0D7F0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50382"/>
    <w:multiLevelType w:val="hybridMultilevel"/>
    <w:tmpl w:val="12384928"/>
    <w:lvl w:ilvl="0" w:tplc="04160017">
      <w:start w:val="2"/>
      <w:numFmt w:val="lowerLetter"/>
      <w:lvlText w:val="%1)"/>
      <w:lvlJc w:val="left"/>
      <w:pPr>
        <w:ind w:left="3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590" w:hanging="360"/>
      </w:pPr>
    </w:lvl>
    <w:lvl w:ilvl="2" w:tplc="0416001B" w:tentative="1">
      <w:start w:val="1"/>
      <w:numFmt w:val="lowerRoman"/>
      <w:lvlText w:val="%3."/>
      <w:lvlJc w:val="right"/>
      <w:pPr>
        <w:ind w:left="5310" w:hanging="180"/>
      </w:pPr>
    </w:lvl>
    <w:lvl w:ilvl="3" w:tplc="0416000F" w:tentative="1">
      <w:start w:val="1"/>
      <w:numFmt w:val="decimal"/>
      <w:lvlText w:val="%4."/>
      <w:lvlJc w:val="left"/>
      <w:pPr>
        <w:ind w:left="6030" w:hanging="360"/>
      </w:pPr>
    </w:lvl>
    <w:lvl w:ilvl="4" w:tplc="04160019" w:tentative="1">
      <w:start w:val="1"/>
      <w:numFmt w:val="lowerLetter"/>
      <w:lvlText w:val="%5."/>
      <w:lvlJc w:val="left"/>
      <w:pPr>
        <w:ind w:left="6750" w:hanging="360"/>
      </w:pPr>
    </w:lvl>
    <w:lvl w:ilvl="5" w:tplc="0416001B" w:tentative="1">
      <w:start w:val="1"/>
      <w:numFmt w:val="lowerRoman"/>
      <w:lvlText w:val="%6."/>
      <w:lvlJc w:val="right"/>
      <w:pPr>
        <w:ind w:left="7470" w:hanging="180"/>
      </w:pPr>
    </w:lvl>
    <w:lvl w:ilvl="6" w:tplc="0416000F" w:tentative="1">
      <w:start w:val="1"/>
      <w:numFmt w:val="decimal"/>
      <w:lvlText w:val="%7."/>
      <w:lvlJc w:val="left"/>
      <w:pPr>
        <w:ind w:left="8190" w:hanging="360"/>
      </w:pPr>
    </w:lvl>
    <w:lvl w:ilvl="7" w:tplc="04160019" w:tentative="1">
      <w:start w:val="1"/>
      <w:numFmt w:val="lowerLetter"/>
      <w:lvlText w:val="%8."/>
      <w:lvlJc w:val="left"/>
      <w:pPr>
        <w:ind w:left="8910" w:hanging="360"/>
      </w:pPr>
    </w:lvl>
    <w:lvl w:ilvl="8" w:tplc="0416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5" w15:restartNumberingAfterBreak="0">
    <w:nsid w:val="42A212B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B03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17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B7"/>
    <w:rsid w:val="000023CB"/>
    <w:rsid w:val="00020BEA"/>
    <w:rsid w:val="00021592"/>
    <w:rsid w:val="0003065E"/>
    <w:rsid w:val="000335EC"/>
    <w:rsid w:val="00037EFB"/>
    <w:rsid w:val="0004485A"/>
    <w:rsid w:val="00050C2D"/>
    <w:rsid w:val="0008531E"/>
    <w:rsid w:val="0009261C"/>
    <w:rsid w:val="000A0B68"/>
    <w:rsid w:val="000A31F4"/>
    <w:rsid w:val="000B4C67"/>
    <w:rsid w:val="000B717C"/>
    <w:rsid w:val="000C3481"/>
    <w:rsid w:val="000E2141"/>
    <w:rsid w:val="000E3209"/>
    <w:rsid w:val="000E532F"/>
    <w:rsid w:val="000F0A33"/>
    <w:rsid w:val="000F67E7"/>
    <w:rsid w:val="00105E89"/>
    <w:rsid w:val="00112716"/>
    <w:rsid w:val="0011367E"/>
    <w:rsid w:val="00120E1E"/>
    <w:rsid w:val="00121EF3"/>
    <w:rsid w:val="0013022D"/>
    <w:rsid w:val="00176A9B"/>
    <w:rsid w:val="0018324B"/>
    <w:rsid w:val="001847C8"/>
    <w:rsid w:val="00186BB2"/>
    <w:rsid w:val="00187E92"/>
    <w:rsid w:val="00193312"/>
    <w:rsid w:val="001A32B3"/>
    <w:rsid w:val="001B18CE"/>
    <w:rsid w:val="001C2017"/>
    <w:rsid w:val="001C20C5"/>
    <w:rsid w:val="001D690D"/>
    <w:rsid w:val="001E0635"/>
    <w:rsid w:val="00204747"/>
    <w:rsid w:val="00205227"/>
    <w:rsid w:val="00207E3C"/>
    <w:rsid w:val="002136EA"/>
    <w:rsid w:val="00213C80"/>
    <w:rsid w:val="00217962"/>
    <w:rsid w:val="002204C3"/>
    <w:rsid w:val="00232C0C"/>
    <w:rsid w:val="00234C4E"/>
    <w:rsid w:val="002464F3"/>
    <w:rsid w:val="00250340"/>
    <w:rsid w:val="00252E49"/>
    <w:rsid w:val="0025779A"/>
    <w:rsid w:val="00267F01"/>
    <w:rsid w:val="00270542"/>
    <w:rsid w:val="00292321"/>
    <w:rsid w:val="002A24EB"/>
    <w:rsid w:val="002A41F7"/>
    <w:rsid w:val="002A7589"/>
    <w:rsid w:val="002B1E30"/>
    <w:rsid w:val="002C0093"/>
    <w:rsid w:val="002D004B"/>
    <w:rsid w:val="002D0C66"/>
    <w:rsid w:val="002D37EA"/>
    <w:rsid w:val="002D7B82"/>
    <w:rsid w:val="002E1187"/>
    <w:rsid w:val="002E22B1"/>
    <w:rsid w:val="002E4B56"/>
    <w:rsid w:val="002E6685"/>
    <w:rsid w:val="002F44B0"/>
    <w:rsid w:val="002F734F"/>
    <w:rsid w:val="00305FF7"/>
    <w:rsid w:val="00320635"/>
    <w:rsid w:val="00324F47"/>
    <w:rsid w:val="003320B4"/>
    <w:rsid w:val="00332A0B"/>
    <w:rsid w:val="0033734A"/>
    <w:rsid w:val="003433CC"/>
    <w:rsid w:val="00343B26"/>
    <w:rsid w:val="003478F0"/>
    <w:rsid w:val="0035642C"/>
    <w:rsid w:val="00380684"/>
    <w:rsid w:val="00380FF4"/>
    <w:rsid w:val="003827D1"/>
    <w:rsid w:val="00383F9C"/>
    <w:rsid w:val="00394B3E"/>
    <w:rsid w:val="003A6109"/>
    <w:rsid w:val="003D1F8A"/>
    <w:rsid w:val="003E3E96"/>
    <w:rsid w:val="003E48FF"/>
    <w:rsid w:val="003F7A91"/>
    <w:rsid w:val="00406CBC"/>
    <w:rsid w:val="00407276"/>
    <w:rsid w:val="00416AD0"/>
    <w:rsid w:val="004203C2"/>
    <w:rsid w:val="00430433"/>
    <w:rsid w:val="004352FE"/>
    <w:rsid w:val="0043578B"/>
    <w:rsid w:val="004426E5"/>
    <w:rsid w:val="004466EC"/>
    <w:rsid w:val="004510E7"/>
    <w:rsid w:val="00452C63"/>
    <w:rsid w:val="00454CFE"/>
    <w:rsid w:val="00456D9C"/>
    <w:rsid w:val="00461FC2"/>
    <w:rsid w:val="00462A6A"/>
    <w:rsid w:val="0046451E"/>
    <w:rsid w:val="00466EEF"/>
    <w:rsid w:val="00467F21"/>
    <w:rsid w:val="00471CD1"/>
    <w:rsid w:val="0047651F"/>
    <w:rsid w:val="004908C0"/>
    <w:rsid w:val="00496EDE"/>
    <w:rsid w:val="004A02AF"/>
    <w:rsid w:val="004A5396"/>
    <w:rsid w:val="004B5952"/>
    <w:rsid w:val="004D2FE4"/>
    <w:rsid w:val="004D336E"/>
    <w:rsid w:val="004E0601"/>
    <w:rsid w:val="004E3055"/>
    <w:rsid w:val="004F26CC"/>
    <w:rsid w:val="004F305B"/>
    <w:rsid w:val="00511128"/>
    <w:rsid w:val="00522AB7"/>
    <w:rsid w:val="0053128B"/>
    <w:rsid w:val="00537166"/>
    <w:rsid w:val="005546FA"/>
    <w:rsid w:val="00557697"/>
    <w:rsid w:val="00560B44"/>
    <w:rsid w:val="00572782"/>
    <w:rsid w:val="00575DD3"/>
    <w:rsid w:val="005913F7"/>
    <w:rsid w:val="005A7268"/>
    <w:rsid w:val="005D0AA1"/>
    <w:rsid w:val="005D282D"/>
    <w:rsid w:val="005D54B5"/>
    <w:rsid w:val="005F7B2E"/>
    <w:rsid w:val="006035B1"/>
    <w:rsid w:val="00622DCC"/>
    <w:rsid w:val="00623A30"/>
    <w:rsid w:val="0062667D"/>
    <w:rsid w:val="006441FF"/>
    <w:rsid w:val="006476F5"/>
    <w:rsid w:val="00652181"/>
    <w:rsid w:val="00653E47"/>
    <w:rsid w:val="0066470A"/>
    <w:rsid w:val="006726D1"/>
    <w:rsid w:val="00673D58"/>
    <w:rsid w:val="0069595D"/>
    <w:rsid w:val="006A2D09"/>
    <w:rsid w:val="006A5DAF"/>
    <w:rsid w:val="006B651A"/>
    <w:rsid w:val="006C2424"/>
    <w:rsid w:val="006E3DA4"/>
    <w:rsid w:val="006E436B"/>
    <w:rsid w:val="006F7A3D"/>
    <w:rsid w:val="007079E0"/>
    <w:rsid w:val="0071065E"/>
    <w:rsid w:val="00717595"/>
    <w:rsid w:val="0072777F"/>
    <w:rsid w:val="007424B8"/>
    <w:rsid w:val="007450F0"/>
    <w:rsid w:val="00757D30"/>
    <w:rsid w:val="0076342A"/>
    <w:rsid w:val="00767CFB"/>
    <w:rsid w:val="0077219B"/>
    <w:rsid w:val="007742E2"/>
    <w:rsid w:val="00774A25"/>
    <w:rsid w:val="00794A7A"/>
    <w:rsid w:val="00795EFF"/>
    <w:rsid w:val="007A147C"/>
    <w:rsid w:val="007A7D0B"/>
    <w:rsid w:val="007C5A33"/>
    <w:rsid w:val="007C746B"/>
    <w:rsid w:val="007D63E2"/>
    <w:rsid w:val="007E3F80"/>
    <w:rsid w:val="00802E45"/>
    <w:rsid w:val="00803239"/>
    <w:rsid w:val="00804562"/>
    <w:rsid w:val="00804E4F"/>
    <w:rsid w:val="00816FC5"/>
    <w:rsid w:val="00820599"/>
    <w:rsid w:val="008260BB"/>
    <w:rsid w:val="00827F63"/>
    <w:rsid w:val="00833B88"/>
    <w:rsid w:val="00837CC4"/>
    <w:rsid w:val="00841622"/>
    <w:rsid w:val="00853BCA"/>
    <w:rsid w:val="00854035"/>
    <w:rsid w:val="0086347E"/>
    <w:rsid w:val="00865121"/>
    <w:rsid w:val="00880CDD"/>
    <w:rsid w:val="00885BAA"/>
    <w:rsid w:val="00890800"/>
    <w:rsid w:val="0089089F"/>
    <w:rsid w:val="00891D1A"/>
    <w:rsid w:val="0089313C"/>
    <w:rsid w:val="008B6681"/>
    <w:rsid w:val="008D22BA"/>
    <w:rsid w:val="008E4E7E"/>
    <w:rsid w:val="008E5929"/>
    <w:rsid w:val="008F7FB2"/>
    <w:rsid w:val="0091516F"/>
    <w:rsid w:val="00935FA2"/>
    <w:rsid w:val="009401B7"/>
    <w:rsid w:val="00944354"/>
    <w:rsid w:val="0094761A"/>
    <w:rsid w:val="009478F8"/>
    <w:rsid w:val="00962A5B"/>
    <w:rsid w:val="009676B6"/>
    <w:rsid w:val="00982526"/>
    <w:rsid w:val="009857FF"/>
    <w:rsid w:val="0098797B"/>
    <w:rsid w:val="009952D1"/>
    <w:rsid w:val="009A292F"/>
    <w:rsid w:val="009A5EC6"/>
    <w:rsid w:val="009B0FB2"/>
    <w:rsid w:val="009B7548"/>
    <w:rsid w:val="009F3981"/>
    <w:rsid w:val="00A21E38"/>
    <w:rsid w:val="00A24E7A"/>
    <w:rsid w:val="00A430A3"/>
    <w:rsid w:val="00A46047"/>
    <w:rsid w:val="00A67D7E"/>
    <w:rsid w:val="00A710B0"/>
    <w:rsid w:val="00A76874"/>
    <w:rsid w:val="00A92049"/>
    <w:rsid w:val="00AA688B"/>
    <w:rsid w:val="00AB027F"/>
    <w:rsid w:val="00AB1D26"/>
    <w:rsid w:val="00AB3083"/>
    <w:rsid w:val="00AB465F"/>
    <w:rsid w:val="00AB7B06"/>
    <w:rsid w:val="00AD0419"/>
    <w:rsid w:val="00AD5896"/>
    <w:rsid w:val="00AD7F7A"/>
    <w:rsid w:val="00B041F2"/>
    <w:rsid w:val="00B1415B"/>
    <w:rsid w:val="00B26A66"/>
    <w:rsid w:val="00B348F2"/>
    <w:rsid w:val="00B359C3"/>
    <w:rsid w:val="00B510D6"/>
    <w:rsid w:val="00B608B1"/>
    <w:rsid w:val="00B63FA9"/>
    <w:rsid w:val="00B66F80"/>
    <w:rsid w:val="00B71FB9"/>
    <w:rsid w:val="00B759CF"/>
    <w:rsid w:val="00B76BEB"/>
    <w:rsid w:val="00B81B7C"/>
    <w:rsid w:val="00B94916"/>
    <w:rsid w:val="00BA182C"/>
    <w:rsid w:val="00BA29A6"/>
    <w:rsid w:val="00BA4A03"/>
    <w:rsid w:val="00BA77B7"/>
    <w:rsid w:val="00BB2B8C"/>
    <w:rsid w:val="00BB6080"/>
    <w:rsid w:val="00BD36F2"/>
    <w:rsid w:val="00BD71CA"/>
    <w:rsid w:val="00BE2A8E"/>
    <w:rsid w:val="00BE37EF"/>
    <w:rsid w:val="00BE3B41"/>
    <w:rsid w:val="00BF6E48"/>
    <w:rsid w:val="00C0465E"/>
    <w:rsid w:val="00C13BCE"/>
    <w:rsid w:val="00C22E33"/>
    <w:rsid w:val="00C33D85"/>
    <w:rsid w:val="00C45BB8"/>
    <w:rsid w:val="00C62FE6"/>
    <w:rsid w:val="00C632AD"/>
    <w:rsid w:val="00C63DC0"/>
    <w:rsid w:val="00C70729"/>
    <w:rsid w:val="00C71812"/>
    <w:rsid w:val="00C80215"/>
    <w:rsid w:val="00C820A6"/>
    <w:rsid w:val="00C92221"/>
    <w:rsid w:val="00C977A9"/>
    <w:rsid w:val="00CB6DA3"/>
    <w:rsid w:val="00CC0900"/>
    <w:rsid w:val="00CC0EA2"/>
    <w:rsid w:val="00CC6A90"/>
    <w:rsid w:val="00CE4801"/>
    <w:rsid w:val="00CE707E"/>
    <w:rsid w:val="00CF5D50"/>
    <w:rsid w:val="00D06539"/>
    <w:rsid w:val="00D10A8D"/>
    <w:rsid w:val="00D159DC"/>
    <w:rsid w:val="00D323C2"/>
    <w:rsid w:val="00D32556"/>
    <w:rsid w:val="00D443C0"/>
    <w:rsid w:val="00D464D1"/>
    <w:rsid w:val="00D52AC5"/>
    <w:rsid w:val="00D57F87"/>
    <w:rsid w:val="00D64840"/>
    <w:rsid w:val="00D6523E"/>
    <w:rsid w:val="00D65818"/>
    <w:rsid w:val="00D70F2F"/>
    <w:rsid w:val="00D71238"/>
    <w:rsid w:val="00D8393C"/>
    <w:rsid w:val="00D8416A"/>
    <w:rsid w:val="00D85091"/>
    <w:rsid w:val="00D87F53"/>
    <w:rsid w:val="00D95232"/>
    <w:rsid w:val="00DA170E"/>
    <w:rsid w:val="00DA342C"/>
    <w:rsid w:val="00DC0E5D"/>
    <w:rsid w:val="00DC1698"/>
    <w:rsid w:val="00DF6D5F"/>
    <w:rsid w:val="00E2343F"/>
    <w:rsid w:val="00E27919"/>
    <w:rsid w:val="00E31433"/>
    <w:rsid w:val="00E37D47"/>
    <w:rsid w:val="00E4509B"/>
    <w:rsid w:val="00E65142"/>
    <w:rsid w:val="00E81ADC"/>
    <w:rsid w:val="00E85566"/>
    <w:rsid w:val="00EA1BD0"/>
    <w:rsid w:val="00EA599F"/>
    <w:rsid w:val="00EA5CE3"/>
    <w:rsid w:val="00EA6B04"/>
    <w:rsid w:val="00EB06F4"/>
    <w:rsid w:val="00EB31EC"/>
    <w:rsid w:val="00EB497C"/>
    <w:rsid w:val="00ED4B31"/>
    <w:rsid w:val="00F1666A"/>
    <w:rsid w:val="00F31189"/>
    <w:rsid w:val="00F360A2"/>
    <w:rsid w:val="00F4062D"/>
    <w:rsid w:val="00F44AF0"/>
    <w:rsid w:val="00F516E6"/>
    <w:rsid w:val="00F523C0"/>
    <w:rsid w:val="00F60BC1"/>
    <w:rsid w:val="00F7365F"/>
    <w:rsid w:val="00F80B59"/>
    <w:rsid w:val="00F82281"/>
    <w:rsid w:val="00F83278"/>
    <w:rsid w:val="00F86285"/>
    <w:rsid w:val="00F86C2B"/>
    <w:rsid w:val="00F86FC4"/>
    <w:rsid w:val="00F97699"/>
    <w:rsid w:val="00FB2395"/>
    <w:rsid w:val="00FB4940"/>
    <w:rsid w:val="00FC6443"/>
    <w:rsid w:val="00FC702C"/>
    <w:rsid w:val="00FC7B90"/>
    <w:rsid w:val="00FD7A28"/>
    <w:rsid w:val="00FE6AF2"/>
    <w:rsid w:val="00FE796E"/>
    <w:rsid w:val="00FF12B6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91FA68"/>
  <w15:chartTrackingRefBased/>
  <w15:docId w15:val="{A8E30140-7678-4CDA-A5DD-862A128B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8F2"/>
    <w:rPr>
      <w:sz w:val="24"/>
      <w:szCs w:val="24"/>
    </w:rPr>
  </w:style>
  <w:style w:type="paragraph" w:styleId="Ttulo1">
    <w:name w:val="heading 1"/>
    <w:basedOn w:val="Normal"/>
    <w:next w:val="Normal"/>
    <w:qFormat/>
    <w:rsid w:val="00B348F2"/>
    <w:pPr>
      <w:keepNext/>
      <w:jc w:val="center"/>
      <w:outlineLvl w:val="0"/>
    </w:pPr>
    <w:rPr>
      <w:b/>
      <w:sz w:val="28"/>
      <w:u w:val="single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9313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48F2"/>
    <w:pPr>
      <w:keepNext/>
      <w:jc w:val="both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348F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B348F2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B348F2"/>
    <w:pPr>
      <w:spacing w:line="240" w:lineRule="atLeast"/>
      <w:ind w:left="2098" w:hanging="2098"/>
      <w:jc w:val="both"/>
    </w:pPr>
    <w:rPr>
      <w:szCs w:val="20"/>
      <w:lang w:eastAsia="en-US"/>
    </w:rPr>
  </w:style>
  <w:style w:type="paragraph" w:styleId="Corpodetexto">
    <w:name w:val="Body Text"/>
    <w:basedOn w:val="Normal"/>
    <w:rsid w:val="00B348F2"/>
    <w:pPr>
      <w:spacing w:line="360" w:lineRule="auto"/>
      <w:jc w:val="both"/>
    </w:pPr>
  </w:style>
  <w:style w:type="character" w:styleId="Hyperlink">
    <w:name w:val="Hyperlink"/>
    <w:rsid w:val="000E532F"/>
    <w:rPr>
      <w:color w:val="0000FF"/>
      <w:u w:val="single"/>
    </w:rPr>
  </w:style>
  <w:style w:type="character" w:styleId="Nmerodepgina">
    <w:name w:val="page number"/>
    <w:basedOn w:val="Fontepargpadro"/>
    <w:rsid w:val="000E532F"/>
  </w:style>
  <w:style w:type="character" w:styleId="Forte">
    <w:name w:val="Strong"/>
    <w:uiPriority w:val="22"/>
    <w:qFormat/>
    <w:rsid w:val="0053128B"/>
    <w:rPr>
      <w:b/>
      <w:bCs/>
    </w:rPr>
  </w:style>
  <w:style w:type="paragraph" w:styleId="Reviso">
    <w:name w:val="Revision"/>
    <w:hidden/>
    <w:uiPriority w:val="99"/>
    <w:semiHidden/>
    <w:rsid w:val="00E4509B"/>
    <w:rPr>
      <w:sz w:val="24"/>
      <w:szCs w:val="24"/>
    </w:rPr>
  </w:style>
  <w:style w:type="paragraph" w:styleId="Textodebalo">
    <w:name w:val="Balloon Text"/>
    <w:basedOn w:val="Normal"/>
    <w:link w:val="TextodebaloChar"/>
    <w:rsid w:val="00E450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4509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B71FB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3578B"/>
    <w:rPr>
      <w:sz w:val="24"/>
      <w:szCs w:val="24"/>
    </w:rPr>
  </w:style>
  <w:style w:type="table" w:customStyle="1" w:styleId="Calendar1">
    <w:name w:val="Calendar 1"/>
    <w:basedOn w:val="Tabelanormal"/>
    <w:uiPriority w:val="99"/>
    <w:qFormat/>
    <w:rsid w:val="0043578B"/>
    <w:rPr>
      <w:rFonts w:ascii="Calibri" w:hAnsi="Calibri"/>
      <w:sz w:val="22"/>
      <w:szCs w:val="22"/>
      <w:lang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SemEspaamento">
    <w:name w:val="No Spacing"/>
    <w:link w:val="SemEspaamentoChar"/>
    <w:uiPriority w:val="1"/>
    <w:qFormat/>
    <w:rsid w:val="00673D58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673D58"/>
    <w:rPr>
      <w:rFonts w:ascii="Calibri" w:hAnsi="Calibri"/>
      <w:sz w:val="22"/>
      <w:szCs w:val="22"/>
      <w:lang w:val="pt-BR" w:eastAsia="en-US" w:bidi="ar-SA"/>
    </w:rPr>
  </w:style>
  <w:style w:type="character" w:customStyle="1" w:styleId="Ttulo2Char">
    <w:name w:val="Título 2 Char"/>
    <w:link w:val="Ttulo2"/>
    <w:semiHidden/>
    <w:rsid w:val="0089313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acomgrade">
    <w:name w:val="Table Grid"/>
    <w:basedOn w:val="Tabelanormal"/>
    <w:rsid w:val="00EB4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451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eus%20Documentos\cne-relator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D5CD7-9C30-4B43-8BF8-D8A29CDFF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cne-relatorio.dot</Template>
  <TotalTime>6</TotalTime>
  <Pages>19</Pages>
  <Words>2065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FAPERJ – FUNDAÇÃO CARLOS CHAGAS FILHO DE AMPARO À PESQUISA DO ESTADO DO RIO DE JANEIRO</vt:lpstr>
    </vt:vector>
  </TitlesOfParts>
  <Company>FAPERJ</Company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FAPERJ – FUNDAÇÃO CARLOS CHAGAS FILHO DE AMPARO À PESQUISA DO ESTADO DO RIO DE JANEIRO</dc:title>
  <dc:subject/>
  <dc:creator>Workstation</dc:creator>
  <cp:keywords/>
  <cp:lastModifiedBy>Jorge Júlio</cp:lastModifiedBy>
  <cp:revision>7</cp:revision>
  <cp:lastPrinted>2015-06-30T16:01:00Z</cp:lastPrinted>
  <dcterms:created xsi:type="dcterms:W3CDTF">2023-06-08T15:44:00Z</dcterms:created>
  <dcterms:modified xsi:type="dcterms:W3CDTF">2023-06-08T15:49:00Z</dcterms:modified>
</cp:coreProperties>
</file>